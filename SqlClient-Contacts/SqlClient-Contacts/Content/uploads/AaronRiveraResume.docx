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BC75CD0BED9C4C9A97F973CD70A2C6E8"/>
        </w:placeholder>
        <w:docPartList>
          <w:docPartGallery w:val="Quick Parts"/>
          <w:docPartCategory w:val=" Resume Name"/>
        </w:docPartList>
      </w:sdtPr>
      <w:sdtEndPr>
        <w:rPr>
          <w:color w:val="42558C" w:themeColor="accent1" w:themeShade="BF"/>
        </w:rPr>
      </w:sdtEndPr>
      <w:sdtContent>
        <w:p w:rsidR="00167F45" w:rsidRPr="0043405C" w:rsidRDefault="00E24ED4" w:rsidP="00160FB0">
          <w:pPr>
            <w:pStyle w:val="Title"/>
            <w:shd w:val="clear" w:color="auto" w:fill="CFDCF0" w:themeFill="text2" w:themeFillTint="33"/>
            <w:rPr>
              <w:color w:val="42558C" w:themeColor="accent1" w:themeShade="BF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CF69EA"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0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ligatures w14:val="none"/>
              <w14:cntxtAlts w14:val="0"/>
            </w:rPr>
            <mc:AlternateContent>
              <mc:Choice Requires="wpg">
                <w:drawing>
                  <wp:anchor distT="0" distB="0" distL="457200" distR="457200" simplePos="0" relativeHeight="251659264" behindDoc="0" locked="0" layoutInCell="1" allowOverlap="1" wp14:anchorId="2BCFCE49" wp14:editId="5E299D82">
                    <wp:simplePos x="0" y="0"/>
                    <wp:positionH relativeFrom="page">
                      <wp:align>right</wp:align>
                    </wp:positionH>
                    <wp:positionV relativeFrom="margin">
                      <wp:align>center</wp:align>
                    </wp:positionV>
                    <wp:extent cx="2238375" cy="9858375"/>
                    <wp:effectExtent l="0" t="0" r="0" b="9525"/>
                    <wp:wrapSquare wrapText="bothSides"/>
                    <wp:docPr id="186" name="Group 18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39009" cy="9858375"/>
                              <a:chOff x="-58979" y="0"/>
                              <a:chExt cx="2992946" cy="9372600"/>
                            </a:xfrm>
                          </wpg:grpSpPr>
                          <wpg:grpSp>
                            <wpg:cNvPr id="188" name="Group 188"/>
                            <wpg:cNvGrpSpPr/>
                            <wpg:grpSpPr>
                              <a:xfrm>
                                <a:off x="2019300" y="0"/>
                                <a:ext cx="914667" cy="9372600"/>
                                <a:chOff x="0" y="0"/>
                                <a:chExt cx="914667" cy="9372600"/>
                              </a:xfrm>
                            </wpg:grpSpPr>
                            <wps:wsp>
                              <wps:cNvPr id="189" name="Rectangle 189"/>
                              <wps:cNvSpPr/>
                              <wps:spPr>
                                <a:xfrm>
                                  <a:off x="0" y="0"/>
                                  <a:ext cx="914667" cy="937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0" name="Group 190"/>
                              <wpg:cNvGrpSpPr/>
                              <wpg:grpSpPr>
                                <a:xfrm>
                                  <a:off x="0" y="0"/>
                                  <a:ext cx="685800" cy="9372600"/>
                                  <a:chOff x="0" y="0"/>
                                  <a:chExt cx="685922" cy="9372600"/>
                                </a:xfrm>
                              </wpg:grpSpPr>
                              <wps:wsp>
                                <wps:cNvPr id="191" name="Rectangle 8"/>
                                <wps:cNvSpPr/>
                                <wps:spPr>
                                  <a:xfrm>
                                    <a:off x="18410" y="0"/>
                                    <a:ext cx="667512" cy="9363456"/>
                                  </a:xfrm>
                                  <a:custGeom>
                                    <a:avLst/>
                                    <a:gdLst>
                                      <a:gd name="connsiteX0" fmla="*/ 0 w 667679"/>
                                      <a:gd name="connsiteY0" fmla="*/ 0 h 9363456"/>
                                      <a:gd name="connsiteX1" fmla="*/ 667679 w 667679"/>
                                      <a:gd name="connsiteY1" fmla="*/ 0 h 9363456"/>
                                      <a:gd name="connsiteX2" fmla="*/ 667679 w 667679"/>
                                      <a:gd name="connsiteY2" fmla="*/ 9363456 h 9363456"/>
                                      <a:gd name="connsiteX3" fmla="*/ 0 w 667679"/>
                                      <a:gd name="connsiteY3" fmla="*/ 9363456 h 9363456"/>
                                      <a:gd name="connsiteX4" fmla="*/ 0 w 667679"/>
                                      <a:gd name="connsiteY4" fmla="*/ 0 h 9363456"/>
                                      <a:gd name="connsiteX0" fmla="*/ 19104 w 686783"/>
                                      <a:gd name="connsiteY0" fmla="*/ 0 h 9363456"/>
                                      <a:gd name="connsiteX1" fmla="*/ 686783 w 686783"/>
                                      <a:gd name="connsiteY1" fmla="*/ 0 h 9363456"/>
                                      <a:gd name="connsiteX2" fmla="*/ 686783 w 686783"/>
                                      <a:gd name="connsiteY2" fmla="*/ 9363456 h 9363456"/>
                                      <a:gd name="connsiteX3" fmla="*/ 19104 w 686783"/>
                                      <a:gd name="connsiteY3" fmla="*/ 9363456 h 9363456"/>
                                      <a:gd name="connsiteX4" fmla="*/ 0 w 686783"/>
                                      <a:gd name="connsiteY4" fmla="*/ 5353050 h 9363456"/>
                                      <a:gd name="connsiteX5" fmla="*/ 19104 w 686783"/>
                                      <a:gd name="connsiteY5" fmla="*/ 0 h 9363456"/>
                                      <a:gd name="connsiteX0" fmla="*/ 0 w 667679"/>
                                      <a:gd name="connsiteY0" fmla="*/ 0 h 9363456"/>
                                      <a:gd name="connsiteX1" fmla="*/ 667679 w 667679"/>
                                      <a:gd name="connsiteY1" fmla="*/ 0 h 9363456"/>
                                      <a:gd name="connsiteX2" fmla="*/ 667679 w 667679"/>
                                      <a:gd name="connsiteY2" fmla="*/ 9363456 h 9363456"/>
                                      <a:gd name="connsiteX3" fmla="*/ 0 w 667679"/>
                                      <a:gd name="connsiteY3" fmla="*/ 9363456 h 9363456"/>
                                      <a:gd name="connsiteX4" fmla="*/ 228546 w 667679"/>
                                      <a:gd name="connsiteY4" fmla="*/ 5419712 h 9363456"/>
                                      <a:gd name="connsiteX5" fmla="*/ 0 w 667679"/>
                                      <a:gd name="connsiteY5" fmla="*/ 0 h 9363456"/>
                                      <a:gd name="connsiteX0" fmla="*/ 0 w 667679"/>
                                      <a:gd name="connsiteY0" fmla="*/ 0 h 9363456"/>
                                      <a:gd name="connsiteX1" fmla="*/ 667679 w 667679"/>
                                      <a:gd name="connsiteY1" fmla="*/ 0 h 9363456"/>
                                      <a:gd name="connsiteX2" fmla="*/ 667679 w 667679"/>
                                      <a:gd name="connsiteY2" fmla="*/ 9363456 h 9363456"/>
                                      <a:gd name="connsiteX3" fmla="*/ 0 w 667679"/>
                                      <a:gd name="connsiteY3" fmla="*/ 9363456 h 9363456"/>
                                      <a:gd name="connsiteX4" fmla="*/ 219021 w 667679"/>
                                      <a:gd name="connsiteY4" fmla="*/ 5372097 h 9363456"/>
                                      <a:gd name="connsiteX5" fmla="*/ 0 w 667679"/>
                                      <a:gd name="connsiteY5" fmla="*/ 0 h 936345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667679" h="9363456">
                                        <a:moveTo>
                                          <a:pt x="0" y="0"/>
                                        </a:moveTo>
                                        <a:lnTo>
                                          <a:pt x="667679" y="0"/>
                                        </a:lnTo>
                                        <a:lnTo>
                                          <a:pt x="667679" y="9363456"/>
                                        </a:lnTo>
                                        <a:lnTo>
                                          <a:pt x="0" y="9363456"/>
                                        </a:lnTo>
                                        <a:lnTo>
                                          <a:pt x="219021" y="537209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2" name="Rectangle 192"/>
                                <wps:cNvSpPr/>
                                <wps:spPr>
                                  <a:xfrm>
                                    <a:off x="0" y="0"/>
                                    <a:ext cx="685800" cy="9372600"/>
                                  </a:xfrm>
                                  <a:prstGeom prst="rect">
                                    <a:avLst/>
                                  </a:prstGeom>
                                  <a:blipFill>
                                    <a:blip r:embed="rId11"/>
                                    <a:stretch>
                                      <a:fillRect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87" name="Text Box 187"/>
                            <wps:cNvSpPr txBox="1"/>
                            <wps:spPr>
                              <a:xfrm>
                                <a:off x="-58979" y="393093"/>
                                <a:ext cx="2368213" cy="87699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92A" w:rsidRDefault="00A4592A" w:rsidP="00CF69EA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</w:p>
                                <w:p w:rsidR="00A4592A" w:rsidRDefault="00A4592A" w:rsidP="00CF69EA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</w:p>
                                <w:p w:rsidR="00A4592A" w:rsidRPr="00F93F53" w:rsidRDefault="00A4592A" w:rsidP="00E24ED4">
                                  <w:pPr>
                                    <w:pStyle w:val="SectionHeading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93F53">
                                    <w:rPr>
                                      <w:sz w:val="24"/>
                                      <w:szCs w:val="24"/>
                                    </w:rPr>
                                    <w:t>Skills</w:t>
                                  </w:r>
                                </w:p>
                                <w:p w:rsidR="00A4592A" w:rsidRPr="00380249" w:rsidRDefault="00A4592A" w:rsidP="00CF69EA">
                                  <w:pPr>
                                    <w:rPr>
                                      <w:b/>
                                      <w:color w:val="595959" w:themeColor="text1" w:themeTint="A6"/>
                                    </w:rPr>
                                  </w:pPr>
                                  <w:r w:rsidRPr="00380249">
                                    <w:rPr>
                                      <w:b/>
                                      <w:color w:val="595959" w:themeColor="text1" w:themeTint="A6"/>
                                    </w:rPr>
                                    <w:t>Databases:</w:t>
                                  </w:r>
                                </w:p>
                                <w:p w:rsidR="00A4592A" w:rsidRPr="00380249" w:rsidRDefault="00A4592A" w:rsidP="00CF69EA">
                                  <w:pPr>
                                    <w:rPr>
                                      <w:rFonts w:ascii="Cambria" w:hAnsi="Cambria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 w:cs="Arial"/>
                                      <w:sz w:val="21"/>
                                      <w:szCs w:val="21"/>
                                    </w:rPr>
                                    <w:t xml:space="preserve">Oracle, MySQL, MS </w:t>
                                  </w:r>
                                  <w:r w:rsidRPr="00380249">
                                    <w:rPr>
                                      <w:rFonts w:ascii="Cambria" w:hAnsi="Cambria" w:cs="Arial"/>
                                      <w:sz w:val="21"/>
                                      <w:szCs w:val="21"/>
                                    </w:rPr>
                                    <w:t>SQL</w:t>
                                  </w:r>
                                  <w:r>
                                    <w:rPr>
                                      <w:rFonts w:ascii="Cambria" w:hAnsi="Cambria" w:cs="Arial"/>
                                      <w:sz w:val="21"/>
                                      <w:szCs w:val="21"/>
                                    </w:rPr>
                                    <w:t xml:space="preserve">    Server</w:t>
                                  </w:r>
                                  <w:r w:rsidRPr="00380249">
                                    <w:rPr>
                                      <w:rFonts w:ascii="Cambria" w:hAnsi="Cambria" w:cs="Arial"/>
                                      <w:sz w:val="21"/>
                                      <w:szCs w:val="21"/>
                                    </w:rPr>
                                    <w:t>, PL/SQL</w:t>
                                  </w:r>
                                  <w:r>
                                    <w:rPr>
                                      <w:rFonts w:ascii="Cambria" w:hAnsi="Cambria" w:cs="Arial"/>
                                      <w:sz w:val="21"/>
                                      <w:szCs w:val="21"/>
                                    </w:rPr>
                                    <w:t xml:space="preserve">, IBM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 w:cs="Arial"/>
                                      <w:sz w:val="21"/>
                                      <w:szCs w:val="21"/>
                                    </w:rPr>
                                    <w:t>Cognos</w:t>
                                  </w:r>
                                  <w:proofErr w:type="spellEnd"/>
                                </w:p>
                                <w:p w:rsidR="00A4592A" w:rsidRPr="00380249" w:rsidRDefault="00A4592A" w:rsidP="00CF69EA">
                                  <w:pPr>
                                    <w:rPr>
                                      <w:b/>
                                      <w:color w:val="595959" w:themeColor="text1" w:themeTint="A6"/>
                                    </w:rPr>
                                  </w:pPr>
                                  <w:r w:rsidRPr="00380249">
                                    <w:rPr>
                                      <w:b/>
                                      <w:color w:val="595959" w:themeColor="text1" w:themeTint="A6"/>
                                    </w:rPr>
                                    <w:t>Languages:</w:t>
                                  </w:r>
                                </w:p>
                                <w:p w:rsidR="00A4592A" w:rsidRPr="00B477DC" w:rsidRDefault="00A4592A" w:rsidP="00CF69EA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B477DC">
                                    <w:rPr>
                                      <w:rFonts w:ascii="Cambria" w:hAnsi="Cambria"/>
                                    </w:rPr>
                                    <w:t>VB.NET, C, C#, Objective C, Swift, JavaScript, HTML5, jQuery, Angular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>JS</w:t>
                                  </w:r>
                                  <w:r w:rsidRPr="00B477DC">
                                    <w:rPr>
                                      <w:rFonts w:ascii="Cambria" w:hAnsi="Cambria"/>
                                    </w:rPr>
                                    <w:t>, CSS</w:t>
                                  </w:r>
                                </w:p>
                                <w:p w:rsidR="00A4592A" w:rsidRPr="00380249" w:rsidRDefault="00A4592A" w:rsidP="00B477DC">
                                  <w:pPr>
                                    <w:rPr>
                                      <w:b/>
                                      <w:color w:val="595959" w:themeColor="text1" w:themeTint="A6"/>
                                    </w:rPr>
                                  </w:pPr>
                                  <w:r w:rsidRPr="00380249">
                                    <w:rPr>
                                      <w:b/>
                                      <w:color w:val="595959" w:themeColor="text1" w:themeTint="A6"/>
                                    </w:rPr>
                                    <w:t>Software:</w:t>
                                  </w:r>
                                </w:p>
                                <w:p w:rsidR="00A4592A" w:rsidRPr="00380249" w:rsidRDefault="00A4592A" w:rsidP="00B477DC">
                                  <w:p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 w:rsidRPr="00380249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Office, Visio, Code Source control, Oracle </w:t>
                                  </w:r>
                                  <w:proofErr w:type="spellStart"/>
                                  <w:r w:rsidRPr="00380249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Stellent</w:t>
                                  </w:r>
                                  <w:proofErr w:type="spellEnd"/>
                                  <w:r w:rsidRPr="00380249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 (ECM), SharePoint, Visual Studio</w:t>
                                  </w:r>
                                  <w:r w:rsidR="007C504C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proofErr w:type="spellStart"/>
                                  <w:r w:rsidR="007C504C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Git</w:t>
                                  </w:r>
                                  <w:proofErr w:type="spellEnd"/>
                                </w:p>
                                <w:p w:rsidR="00A4592A" w:rsidRPr="00380249" w:rsidRDefault="00A4592A" w:rsidP="00B477DC">
                                  <w:pPr>
                                    <w:rPr>
                                      <w:b/>
                                      <w:color w:val="595959" w:themeColor="text1" w:themeTint="A6"/>
                                    </w:rPr>
                                  </w:pPr>
                                  <w:r w:rsidRPr="00380249">
                                    <w:rPr>
                                      <w:b/>
                                      <w:color w:val="595959" w:themeColor="text1" w:themeTint="A6"/>
                                    </w:rPr>
                                    <w:t>OS’s:</w:t>
                                  </w:r>
                                </w:p>
                                <w:p w:rsidR="00A4592A" w:rsidRDefault="00A4592A" w:rsidP="00B477DC">
                                  <w:p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 w:rsidRPr="00380249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Wind</w:t>
                                  </w: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ows, MAC OS,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iOs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, Android</w:t>
                                  </w:r>
                                </w:p>
                                <w:p w:rsidR="00007E9F" w:rsidRPr="00380249" w:rsidRDefault="00007E9F" w:rsidP="00007E9F">
                                  <w:pPr>
                                    <w:rPr>
                                      <w:b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b/>
                                      <w:color w:val="595959" w:themeColor="text1" w:themeTint="A6"/>
                                    </w:rPr>
                                    <w:t>Web</w:t>
                                  </w:r>
                                  <w:r w:rsidRPr="00380249">
                                    <w:rPr>
                                      <w:b/>
                                      <w:color w:val="595959" w:themeColor="text1" w:themeTint="A6"/>
                                    </w:rPr>
                                    <w:t>:</w:t>
                                  </w:r>
                                </w:p>
                                <w:p w:rsidR="00007E9F" w:rsidRPr="00007E9F" w:rsidRDefault="00007E9F" w:rsidP="00B477DC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WFC, </w:t>
                                  </w:r>
                                  <w:proofErr w:type="spellStart"/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RESTFul</w:t>
                                  </w:r>
                                  <w:proofErr w:type="spellEnd"/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 </w:t>
                                  </w:r>
                                </w:p>
                                <w:p w:rsidR="00A4592A" w:rsidRPr="00380249" w:rsidRDefault="00A4592A" w:rsidP="00A018DF">
                                  <w:pPr>
                                    <w:rPr>
                                      <w:b/>
                                      <w:color w:val="595959" w:themeColor="text1" w:themeTint="A6"/>
                                    </w:rPr>
                                  </w:pPr>
                                  <w:r w:rsidRPr="00380249">
                                    <w:rPr>
                                      <w:b/>
                                      <w:color w:val="595959" w:themeColor="text1" w:themeTint="A6"/>
                                    </w:rPr>
                                    <w:t>Awards:</w:t>
                                  </w:r>
                                </w:p>
                                <w:p w:rsidR="00A4592A" w:rsidRPr="00380249" w:rsidRDefault="00C75FE4" w:rsidP="00A018DF">
                                  <w:p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Commitment to E</w:t>
                                  </w:r>
                                  <w:r w:rsidR="00A4592A" w:rsidRPr="00380249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cellence 2008, Employee of the Y</w:t>
                                  </w:r>
                                  <w:r w:rsidR="00A4592A" w:rsidRPr="00380249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ear 2009</w:t>
                                  </w:r>
                                </w:p>
                                <w:p w:rsidR="00A4592A" w:rsidRPr="00380249" w:rsidRDefault="00A4592A" w:rsidP="00D77DD9">
                                  <w:pPr>
                                    <w:rPr>
                                      <w:b/>
                                      <w:color w:val="595959" w:themeColor="text1" w:themeTint="A6"/>
                                    </w:rPr>
                                  </w:pPr>
                                  <w:r w:rsidRPr="00380249">
                                    <w:rPr>
                                      <w:b/>
                                      <w:color w:val="595959" w:themeColor="text1" w:themeTint="A6"/>
                                    </w:rPr>
                                    <w:t>Certifications:</w:t>
                                  </w:r>
                                </w:p>
                                <w:p w:rsidR="00A4592A" w:rsidRPr="00380249" w:rsidRDefault="00A4592A" w:rsidP="00D77DD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380249">
                                    <w:rPr>
                                      <w:sz w:val="21"/>
                                      <w:szCs w:val="21"/>
                                    </w:rPr>
                                    <w:t xml:space="preserve">Scrum Master </w:t>
                                  </w:r>
                                </w:p>
                                <w:p w:rsidR="00A4592A" w:rsidRPr="00380249" w:rsidRDefault="00A4592A" w:rsidP="00D77DD9">
                                  <w:pPr>
                                    <w:rPr>
                                      <w:b/>
                                      <w:color w:val="595959" w:themeColor="text1" w:themeTint="A6"/>
                                    </w:rPr>
                                  </w:pPr>
                                  <w:r w:rsidRPr="00380249">
                                    <w:rPr>
                                      <w:b/>
                                      <w:color w:val="595959" w:themeColor="text1" w:themeTint="A6"/>
                                    </w:rPr>
                                    <w:t>Volunteer work:</w:t>
                                  </w:r>
                                </w:p>
                                <w:p w:rsidR="00A4592A" w:rsidRPr="00F93F53" w:rsidRDefault="0017624B" w:rsidP="00F93F53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Denv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er Colorado AIDS Project</w:t>
                                  </w:r>
                                </w:p>
                                <w:p w:rsidR="00A4592A" w:rsidRDefault="00A4592A" w:rsidP="00CF69EA"/>
                                <w:p w:rsidR="00A4592A" w:rsidRPr="00CF69EA" w:rsidRDefault="00A4592A" w:rsidP="00CF69EA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BCFCE49" id="Group 186" o:spid="_x0000_s1026" style="position:absolute;left:0;text-align:left;margin-left:125.05pt;margin-top:0;width:176.25pt;height:776.25pt;z-index:251659264;mso-wrap-distance-left:36pt;mso-wrap-distance-right:36pt;mso-position-horizontal:right;mso-position-horizontal-relative:page;mso-position-vertical:center;mso-position-vertical-relative:margin;mso-width-relative:margin" coordorigin="-589" coordsize="2992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">
                    <v:group id="Group 188" o:spid="_x0000_s1027" style="position:absolute;left:20193;width:9146;height:93726" coordsize="9146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<v:rect id="Rectangle 189" o:spid="_x0000_s1028" style="position:absolute;width:9146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rgDsQA&#10;AADcAAAADwAAAGRycy9kb3ducmV2LnhtbERPS2sCMRC+F/ofwhR6q1ltkXU1Sin4Ai9qD3obN9PN&#10;0s1kSaJu/fVNQehtPr7nTGadbcSFfKgdK+j3MhDEpdM1Vwo+9/OXHESIyBobx6TghwLMpo8PEyy0&#10;u/KWLrtYiRTCoUAFJsa2kDKUhiyGnmuJE/flvMWYoK+k9nhN4baRgywbSos1pwaDLX0YKr93Z6vA&#10;b/PFYX8wi9vpdbDeLI/z8u3cV+r5qXsfg4jUxX/x3b3SaX4+gr9n0gV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K4A7EAAAA3AAAAA8AAAAAAAAAAAAAAAAAmAIAAGRycy9k&#10;b3ducmV2LnhtbFBLBQYAAAAABAAEAPUAAACJAwAAAAA=&#10;" fillcolor="white [3212]" stroked="f" strokeweight="2.25pt">
                        <v:fill opacity="0"/>
                      </v:rect>
                      <v:group id="Group 190" o:spid="_x0000_s1029" style="position:absolute;width:6858;height:93726" coordsize="6859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    <v:shape id="Rectangle 8" o:spid="_x0000_s1030" style="position:absolute;left:184;width:6675;height:93634;visibility:visible;mso-wrap-style:square;v-text-anchor:middle" coordsize="667679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MlyL4A&#10;AADcAAAADwAAAGRycy9kb3ducmV2LnhtbERPTYvCMBC9C/6HMII3TfQgazWKqAX3uOrF29CMbTGZ&#10;lCZq/fcbQfA2j/c5y3XnrHhQG2rPGiZjBYK48KbmUsP5lI9+QISIbNB6Jg0vCrBe9XtLzIx/8h89&#10;jrEUKYRDhhqqGJtMylBU5DCMfUOcuKtvHcYE21KaFp8p3Fk5VWomHdacGipsaFtRcTvenQacqt8L&#10;5vNclv4l99bedvVGaT0cdJsFiEhd/Io/7oNJ8+cTeD+TLp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DJci+AAAA3AAAAA8AAAAAAAAAAAAAAAAAmAIAAGRycy9kb3ducmV2&#10;LnhtbFBLBQYAAAAABAAEAPUAAACDAwAAAAA=&#10;" path="m,l667679,r,9363456l,9363456,219021,5372097,,xe" fillcolor="#6076b4 [3204]" stroked="f" strokeweight="2.25pt">
                          <v:path arrowok="t" o:connecttype="custom" o:connectlocs="0,0;667512,0;667512,9363456;0,9363456;218966,5372097;0,0" o:connectangles="0,0,0,0,0,0"/>
                        </v:shape>
                        <v:rect id="Rectangle 192" o:spid="_x0000_s1031" style="position:absolute;width:6858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vPfMIA&#10;AADcAAAADwAAAGRycy9kb3ducmV2LnhtbERP3WrCMBS+H/gO4Qi7m6mCMqtRxDHQgWLVBzgkx7bY&#10;nJQmtd3bL4Kwu/Px/Z7lureVeFDjS8cKxqMEBLF2puRcwfXy/fEJwgdkg5VjUvBLHtarwdsSU+M6&#10;zuhxDrmIIexTVFCEUKdSel2QRT9yNXHkbq6xGCJscmka7GK4reQkSWbSYsmxocCatgXp+7m1CvT+&#10;63jKuvZY/uwv2bifzlt9CEq9D/vNAkSgPvyLX+6difPnE3g+E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898wgAAANwAAAAPAAAAAAAAAAAAAAAAAJgCAABkcnMvZG93&#10;bnJldi54bWxQSwUGAAAAAAQABAD1AAAAhwMAAAAA&#10;" stroked="f" strokeweight="2.25pt">
                          <v:fill r:id="rId12" o:title="" recolor="t" rotate="t" type="frame"/>
                        </v:rect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7" o:spid="_x0000_s1032" type="#_x0000_t202" style="position:absolute;left:-589;top:3930;width:23681;height:87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tWBcQA&#10;AADcAAAADwAAAGRycy9kb3ducmV2LnhtbERPS2vCQBC+F/wPywi91Y09tJK6itgWeuhLbaHexuyY&#10;BLOzYXeM6b93hUJv8/E9ZzrvXaM6CrH2bGA8ykARF97WXBr42jzfTEBFQbbYeCYDvxRhPhtcTTG3&#10;/sQr6tZSqhTCMUcDlUibax2LihzGkW+JE7f3waEkGEptA55SuGv0bZbdaYc1p4YKW1pWVBzWR2eg&#10;+YnhdZfJtnss3+TzQx+/n8bvxlwP+8UDKKFe/sV/7heb5k/u4fJMukDPz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bVgXEAAAA3AAAAA8AAAAAAAAAAAAAAAAAmAIAAGRycy9k&#10;b3ducmV2LnhtbFBLBQYAAAAABAAEAPUAAACJAwAAAAA=&#10;" filled="f" stroked="f" strokeweight=".5pt">
                      <v:textbox inset="0,0,0,0">
                        <w:txbxContent>
                          <w:p w:rsidR="00A4592A" w:rsidRDefault="00A4592A" w:rsidP="00CF69EA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A4592A" w:rsidRDefault="00A4592A" w:rsidP="00CF69EA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A4592A" w:rsidRPr="00F93F53" w:rsidRDefault="00A4592A" w:rsidP="00E24ED4">
                            <w:pPr>
                              <w:pStyle w:val="SectionHeading"/>
                              <w:rPr>
                                <w:sz w:val="24"/>
                                <w:szCs w:val="24"/>
                              </w:rPr>
                            </w:pPr>
                            <w:r w:rsidRPr="00F93F53">
                              <w:rPr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A4592A" w:rsidRPr="00380249" w:rsidRDefault="00A4592A" w:rsidP="00CF69EA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380249">
                              <w:rPr>
                                <w:b/>
                                <w:color w:val="595959" w:themeColor="text1" w:themeTint="A6"/>
                              </w:rPr>
                              <w:t>Databases:</w:t>
                            </w:r>
                          </w:p>
                          <w:p w:rsidR="00A4592A" w:rsidRPr="00380249" w:rsidRDefault="00A4592A" w:rsidP="00CF69EA">
                            <w:pPr>
                              <w:rPr>
                                <w:rFonts w:ascii="Cambria" w:hAnsi="Cambria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1"/>
                                <w:szCs w:val="21"/>
                              </w:rPr>
                              <w:t xml:space="preserve">Oracle, MySQL, MS </w:t>
                            </w:r>
                            <w:r w:rsidRPr="00380249">
                              <w:rPr>
                                <w:rFonts w:ascii="Cambria" w:hAnsi="Cambria" w:cs="Arial"/>
                                <w:sz w:val="21"/>
                                <w:szCs w:val="21"/>
                              </w:rPr>
                              <w:t>SQL</w:t>
                            </w:r>
                            <w:r>
                              <w:rPr>
                                <w:rFonts w:ascii="Cambria" w:hAnsi="Cambria" w:cs="Arial"/>
                                <w:sz w:val="21"/>
                                <w:szCs w:val="21"/>
                              </w:rPr>
                              <w:t xml:space="preserve">    Server</w:t>
                            </w:r>
                            <w:r w:rsidRPr="00380249">
                              <w:rPr>
                                <w:rFonts w:ascii="Cambria" w:hAnsi="Cambria" w:cs="Arial"/>
                                <w:sz w:val="21"/>
                                <w:szCs w:val="21"/>
                              </w:rPr>
                              <w:t>, PL/SQL</w:t>
                            </w:r>
                            <w:r>
                              <w:rPr>
                                <w:rFonts w:ascii="Cambria" w:hAnsi="Cambria" w:cs="Arial"/>
                                <w:sz w:val="21"/>
                                <w:szCs w:val="21"/>
                              </w:rPr>
                              <w:t xml:space="preserve">, IBM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1"/>
                                <w:szCs w:val="21"/>
                              </w:rPr>
                              <w:t>Cognos</w:t>
                            </w:r>
                            <w:proofErr w:type="spellEnd"/>
                          </w:p>
                          <w:p w:rsidR="00A4592A" w:rsidRPr="00380249" w:rsidRDefault="00A4592A" w:rsidP="00CF69EA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380249">
                              <w:rPr>
                                <w:b/>
                                <w:color w:val="595959" w:themeColor="text1" w:themeTint="A6"/>
                              </w:rPr>
                              <w:t>Languages:</w:t>
                            </w:r>
                          </w:p>
                          <w:p w:rsidR="00A4592A" w:rsidRPr="00B477DC" w:rsidRDefault="00A4592A" w:rsidP="00CF69EA">
                            <w:pPr>
                              <w:rPr>
                                <w:rFonts w:ascii="Cambria" w:hAnsi="Cambria"/>
                              </w:rPr>
                            </w:pPr>
                            <w:r w:rsidRPr="00B477DC">
                              <w:rPr>
                                <w:rFonts w:ascii="Cambria" w:hAnsi="Cambria"/>
                              </w:rPr>
                              <w:t>VB.NET, C, C#, Objective C, Swift, JavaScript, HTML5, jQuery, Angular</w:t>
                            </w:r>
                            <w:r>
                              <w:rPr>
                                <w:rFonts w:ascii="Cambria" w:hAnsi="Cambria"/>
                              </w:rPr>
                              <w:t>JS</w:t>
                            </w:r>
                            <w:r w:rsidRPr="00B477DC">
                              <w:rPr>
                                <w:rFonts w:ascii="Cambria" w:hAnsi="Cambria"/>
                              </w:rPr>
                              <w:t>, CSS</w:t>
                            </w:r>
                          </w:p>
                          <w:p w:rsidR="00A4592A" w:rsidRPr="00380249" w:rsidRDefault="00A4592A" w:rsidP="00B477DC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380249">
                              <w:rPr>
                                <w:b/>
                                <w:color w:val="595959" w:themeColor="text1" w:themeTint="A6"/>
                              </w:rPr>
                              <w:t>Software:</w:t>
                            </w:r>
                          </w:p>
                          <w:p w:rsidR="00A4592A" w:rsidRPr="00380249" w:rsidRDefault="00A4592A" w:rsidP="00B477DC">
                            <w:pP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</w:pPr>
                            <w:r w:rsidRPr="00380249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 xml:space="preserve">Office, Visio, Code Source control, Oracle </w:t>
                            </w:r>
                            <w:proofErr w:type="spellStart"/>
                            <w:r w:rsidRPr="00380249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Stellent</w:t>
                            </w:r>
                            <w:proofErr w:type="spellEnd"/>
                            <w:r w:rsidRPr="00380249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 xml:space="preserve"> (ECM), SharePoint, Visual Studio</w:t>
                            </w:r>
                            <w:r w:rsidR="007C504C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="007C504C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Git</w:t>
                            </w:r>
                            <w:proofErr w:type="spellEnd"/>
                          </w:p>
                          <w:p w:rsidR="00A4592A" w:rsidRPr="00380249" w:rsidRDefault="00A4592A" w:rsidP="00B477DC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380249">
                              <w:rPr>
                                <w:b/>
                                <w:color w:val="595959" w:themeColor="text1" w:themeTint="A6"/>
                              </w:rPr>
                              <w:t>OS’s:</w:t>
                            </w:r>
                          </w:p>
                          <w:p w:rsidR="00A4592A" w:rsidRDefault="00A4592A" w:rsidP="00B477DC">
                            <w:pP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</w:pPr>
                            <w:r w:rsidRPr="00380249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Wind</w:t>
                            </w:r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 xml:space="preserve">ows, MAC OS,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, Android</w:t>
                            </w:r>
                          </w:p>
                          <w:p w:rsidR="00007E9F" w:rsidRPr="00380249" w:rsidRDefault="00007E9F" w:rsidP="00007E9F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Web</w:t>
                            </w:r>
                            <w:r w:rsidRPr="00380249">
                              <w:rPr>
                                <w:b/>
                                <w:color w:val="595959" w:themeColor="text1" w:themeTint="A6"/>
                              </w:rPr>
                              <w:t>:</w:t>
                            </w:r>
                          </w:p>
                          <w:p w:rsidR="00007E9F" w:rsidRPr="00007E9F" w:rsidRDefault="00007E9F" w:rsidP="00B477D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WFC,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RESTFul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:rsidR="00A4592A" w:rsidRPr="00380249" w:rsidRDefault="00A4592A" w:rsidP="00A018DF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380249">
                              <w:rPr>
                                <w:b/>
                                <w:color w:val="595959" w:themeColor="text1" w:themeTint="A6"/>
                              </w:rPr>
                              <w:t>Awards:</w:t>
                            </w:r>
                          </w:p>
                          <w:p w:rsidR="00A4592A" w:rsidRPr="00380249" w:rsidRDefault="00C75FE4" w:rsidP="00A018DF">
                            <w:pP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Commitment to E</w:t>
                            </w:r>
                            <w:r w:rsidR="00A4592A" w:rsidRPr="00380249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cellence 2008, Employee of the Y</w:t>
                            </w:r>
                            <w:r w:rsidR="00A4592A" w:rsidRPr="00380249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ear 2009</w:t>
                            </w:r>
                          </w:p>
                          <w:p w:rsidR="00A4592A" w:rsidRPr="00380249" w:rsidRDefault="00A4592A" w:rsidP="00D77DD9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380249">
                              <w:rPr>
                                <w:b/>
                                <w:color w:val="595959" w:themeColor="text1" w:themeTint="A6"/>
                              </w:rPr>
                              <w:t>Certifications:</w:t>
                            </w:r>
                          </w:p>
                          <w:p w:rsidR="00A4592A" w:rsidRPr="00380249" w:rsidRDefault="00A4592A" w:rsidP="00D77DD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80249">
                              <w:rPr>
                                <w:sz w:val="21"/>
                                <w:szCs w:val="21"/>
                              </w:rPr>
                              <w:t xml:space="preserve">Scrum Master </w:t>
                            </w:r>
                          </w:p>
                          <w:p w:rsidR="00A4592A" w:rsidRPr="00380249" w:rsidRDefault="00A4592A" w:rsidP="00D77DD9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380249">
                              <w:rPr>
                                <w:b/>
                                <w:color w:val="595959" w:themeColor="text1" w:themeTint="A6"/>
                              </w:rPr>
                              <w:t>Volunteer work:</w:t>
                            </w:r>
                          </w:p>
                          <w:p w:rsidR="00A4592A" w:rsidRPr="00F93F53" w:rsidRDefault="0017624B" w:rsidP="00F93F5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Denv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21"/>
                                <w:szCs w:val="21"/>
                              </w:rPr>
                              <w:t>er Colorado AIDS Project</w:t>
                            </w:r>
                          </w:p>
                          <w:p w:rsidR="00A4592A" w:rsidRDefault="00A4592A" w:rsidP="00CF69EA"/>
                          <w:p w:rsidR="00A4592A" w:rsidRPr="00CF69EA" w:rsidRDefault="00A4592A" w:rsidP="00CF69EA"/>
                        </w:txbxContent>
                      </v:textbox>
                    </v:shape>
                    <w10:wrap type="square" anchorx="page" anchory="margin"/>
                  </v:group>
                </w:pict>
              </mc:Fallback>
            </mc:AlternateContent>
          </w:r>
          <w:sdt>
            <w:sdtPr>
              <w:rPr>
                <w:color w:val="42558C" w:themeColor="accent1" w:themeShade="BF"/>
                <w:sz w:val="36"/>
                <w:szCs w:val="36"/>
              </w:rPr>
              <w:alias w:val="Author"/>
              <w:tag w:val=""/>
              <w:id w:val="-1792899604"/>
              <w:placeholder>
                <w:docPart w:val="060452DBB1D147A998F5F4C43928EC7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D607E6" w:rsidRPr="0043405C">
                <w:rPr>
                  <w:color w:val="42558C" w:themeColor="accent1" w:themeShade="BF"/>
                  <w:sz w:val="36"/>
                  <w:szCs w:val="36"/>
                </w:rPr>
                <w:t>Aaron Rivera</w:t>
              </w:r>
            </w:sdtContent>
          </w:sdt>
        </w:p>
        <w:p w:rsidR="00167F45" w:rsidRPr="00380249" w:rsidRDefault="00167F45" w:rsidP="00160FB0">
          <w:pPr>
            <w:shd w:val="clear" w:color="auto" w:fill="CFDCF0" w:themeFill="text2" w:themeFillTint="33"/>
            <w:spacing w:after="0" w:line="240" w:lineRule="auto"/>
            <w:jc w:val="center"/>
            <w:rPr>
              <w:color w:val="42558C" w:themeColor="accent1" w:themeShade="BF"/>
            </w:rPr>
          </w:pPr>
          <w:sdt>
            <w:sdtPr>
              <w:rPr>
                <w:color w:val="42558C" w:themeColor="accent1" w:themeShade="BF"/>
              </w:rPr>
              <w:alias w:val="E-mail Address"/>
              <w:tag w:val=""/>
              <w:id w:val="492224369"/>
              <w:placeholder>
                <w:docPart w:val="C0C5FF1A2E874FC8BFCB66B85DC21E3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r w:rsidR="00370349" w:rsidRPr="00380249">
                <w:rPr>
                  <w:color w:val="42558C" w:themeColor="accent1" w:themeShade="BF"/>
                </w:rPr>
                <w:t>a</w:t>
              </w:r>
              <w:r w:rsidRPr="00380249">
                <w:rPr>
                  <w:color w:val="42558C" w:themeColor="accent1" w:themeShade="BF"/>
                </w:rPr>
                <w:t>e.rivera1214@gmail.com</w:t>
              </w:r>
            </w:sdtContent>
          </w:sdt>
          <w:r w:rsidRPr="00380249">
            <w:rPr>
              <w:color w:val="42558C" w:themeColor="accent1" w:themeShade="BF"/>
            </w:rPr>
            <w:t xml:space="preserve"> </w:t>
          </w:r>
          <w:r w:rsidR="0043405C">
            <w:rPr>
              <w:color w:val="42558C" w:themeColor="accent1" w:themeShade="BF"/>
            </w:rPr>
            <w:t>|</w:t>
          </w:r>
          <w:r w:rsidRPr="00380249">
            <w:rPr>
              <w:color w:val="42558C" w:themeColor="accent1" w:themeShade="BF"/>
            </w:rPr>
            <w:t xml:space="preserve"> </w:t>
          </w:r>
          <w:sdt>
            <w:sdtPr>
              <w:rPr>
                <w:color w:val="42558C" w:themeColor="accent1" w:themeShade="BF"/>
              </w:rPr>
              <w:alias w:val="Phone"/>
              <w:tag w:val=""/>
              <w:id w:val="-1095318542"/>
              <w:placeholder>
                <w:docPart w:val="DDFA5F2EBFFF47A693DB91F8D5115FAF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r w:rsidR="0043405C">
                <w:rPr>
                  <w:color w:val="42558C" w:themeColor="accent1" w:themeShade="BF"/>
                </w:rPr>
                <w:t>720-620-5965 |www.rivertechcolorado.com</w:t>
              </w:r>
            </w:sdtContent>
          </w:sdt>
        </w:p>
      </w:sdtContent>
    </w:sdt>
    <w:p w:rsidR="00E1715C" w:rsidRPr="00380249" w:rsidRDefault="00E24ED4">
      <w:pPr>
        <w:pStyle w:val="SectionHeading"/>
        <w:rPr>
          <w:sz w:val="24"/>
          <w:szCs w:val="24"/>
        </w:rPr>
      </w:pPr>
      <w:r w:rsidRPr="00380249">
        <w:rPr>
          <w:sz w:val="24"/>
          <w:szCs w:val="24"/>
        </w:rPr>
        <w:t>Summary</w:t>
      </w:r>
    </w:p>
    <w:p w:rsidR="000F6E2F" w:rsidRPr="00380249" w:rsidRDefault="00EE30D0">
      <w:pPr>
        <w:rPr>
          <w:color w:val="000000"/>
          <w:sz w:val="21"/>
          <w:szCs w:val="21"/>
        </w:rPr>
      </w:pPr>
      <w:r w:rsidRPr="00380249">
        <w:rPr>
          <w:color w:val="000000"/>
          <w:sz w:val="21"/>
          <w:szCs w:val="21"/>
        </w:rPr>
        <w:t xml:space="preserve">Bilingual </w:t>
      </w:r>
      <w:r w:rsidR="00380249">
        <w:rPr>
          <w:color w:val="000000"/>
          <w:sz w:val="21"/>
          <w:szCs w:val="21"/>
        </w:rPr>
        <w:t>s</w:t>
      </w:r>
      <w:r w:rsidR="00A53BA9" w:rsidRPr="00380249">
        <w:rPr>
          <w:color w:val="000000"/>
          <w:sz w:val="21"/>
          <w:szCs w:val="21"/>
        </w:rPr>
        <w:t>oftware d</w:t>
      </w:r>
      <w:r w:rsidR="00380249">
        <w:rPr>
          <w:color w:val="000000"/>
          <w:sz w:val="21"/>
          <w:szCs w:val="21"/>
        </w:rPr>
        <w:t>eveloper/b</w:t>
      </w:r>
      <w:r w:rsidR="00BE7F1E" w:rsidRPr="00380249">
        <w:rPr>
          <w:color w:val="000000"/>
          <w:sz w:val="21"/>
          <w:szCs w:val="21"/>
        </w:rPr>
        <w:t>usiness analyst with exp</w:t>
      </w:r>
      <w:r w:rsidR="00EA5E42" w:rsidRPr="00380249">
        <w:rPr>
          <w:color w:val="000000"/>
          <w:sz w:val="21"/>
          <w:szCs w:val="21"/>
        </w:rPr>
        <w:t>erience in the financial field</w:t>
      </w:r>
      <w:r w:rsidR="008C50BB">
        <w:rPr>
          <w:color w:val="000000"/>
          <w:sz w:val="21"/>
          <w:szCs w:val="21"/>
        </w:rPr>
        <w:t>. I’ve</w:t>
      </w:r>
      <w:r w:rsidR="00EA5E42" w:rsidRPr="00380249">
        <w:rPr>
          <w:color w:val="000000"/>
          <w:sz w:val="21"/>
          <w:szCs w:val="21"/>
        </w:rPr>
        <w:t xml:space="preserve"> </w:t>
      </w:r>
      <w:r w:rsidR="00A53BA9" w:rsidRPr="00380249">
        <w:rPr>
          <w:color w:val="000000"/>
          <w:sz w:val="21"/>
          <w:szCs w:val="21"/>
        </w:rPr>
        <w:t xml:space="preserve">saved </w:t>
      </w:r>
      <w:r w:rsidR="000F6E2F" w:rsidRPr="00380249">
        <w:rPr>
          <w:color w:val="000000"/>
          <w:sz w:val="21"/>
          <w:szCs w:val="21"/>
        </w:rPr>
        <w:t xml:space="preserve">my </w:t>
      </w:r>
      <w:r w:rsidR="00EA5E42" w:rsidRPr="00380249">
        <w:rPr>
          <w:color w:val="000000"/>
          <w:sz w:val="21"/>
          <w:szCs w:val="21"/>
        </w:rPr>
        <w:t xml:space="preserve">previous </w:t>
      </w:r>
      <w:r w:rsidR="000F6E2F" w:rsidRPr="00380249">
        <w:rPr>
          <w:color w:val="000000"/>
          <w:sz w:val="21"/>
          <w:szCs w:val="21"/>
        </w:rPr>
        <w:t xml:space="preserve">company </w:t>
      </w:r>
      <w:r w:rsidR="00A53BA9" w:rsidRPr="00380249">
        <w:rPr>
          <w:color w:val="000000"/>
          <w:sz w:val="21"/>
          <w:szCs w:val="21"/>
        </w:rPr>
        <w:t>mill</w:t>
      </w:r>
      <w:r w:rsidR="000F6E2F" w:rsidRPr="00380249">
        <w:rPr>
          <w:color w:val="000000"/>
          <w:sz w:val="21"/>
          <w:szCs w:val="21"/>
        </w:rPr>
        <w:t>ions of dollars by implementing a new software system that reduced the handle time of each call</w:t>
      </w:r>
      <w:r w:rsidR="00EA5E42" w:rsidRPr="00380249">
        <w:rPr>
          <w:color w:val="000000"/>
          <w:sz w:val="21"/>
          <w:szCs w:val="21"/>
        </w:rPr>
        <w:t xml:space="preserve">. I was awarded </w:t>
      </w:r>
      <w:r w:rsidR="000F6E2F" w:rsidRPr="00380249">
        <w:rPr>
          <w:color w:val="000000"/>
          <w:sz w:val="21"/>
          <w:szCs w:val="21"/>
        </w:rPr>
        <w:t xml:space="preserve">employee of the year for </w:t>
      </w:r>
      <w:r w:rsidR="00EA5E42" w:rsidRPr="00380249">
        <w:rPr>
          <w:color w:val="000000"/>
          <w:sz w:val="21"/>
          <w:szCs w:val="21"/>
        </w:rPr>
        <w:t xml:space="preserve">proactively </w:t>
      </w:r>
      <w:r w:rsidR="000F6E2F" w:rsidRPr="00380249">
        <w:rPr>
          <w:color w:val="000000"/>
          <w:sz w:val="21"/>
          <w:szCs w:val="21"/>
        </w:rPr>
        <w:t>replacing research tools</w:t>
      </w:r>
      <w:r w:rsidR="00EA5E42" w:rsidRPr="00380249">
        <w:rPr>
          <w:color w:val="000000"/>
          <w:sz w:val="21"/>
          <w:szCs w:val="21"/>
        </w:rPr>
        <w:t xml:space="preserve"> used by call center representatives, which was outside of my normal job duties. </w:t>
      </w:r>
      <w:r w:rsidR="000F6E2F" w:rsidRPr="00380249">
        <w:rPr>
          <w:color w:val="000000"/>
          <w:sz w:val="21"/>
          <w:szCs w:val="21"/>
        </w:rPr>
        <w:t>I</w:t>
      </w:r>
      <w:r w:rsidR="00EA5E42" w:rsidRPr="00380249">
        <w:rPr>
          <w:color w:val="000000"/>
          <w:sz w:val="21"/>
          <w:szCs w:val="21"/>
        </w:rPr>
        <w:t>’</w:t>
      </w:r>
      <w:r w:rsidR="000F6E2F" w:rsidRPr="00380249">
        <w:rPr>
          <w:color w:val="000000"/>
          <w:sz w:val="21"/>
          <w:szCs w:val="21"/>
        </w:rPr>
        <w:t xml:space="preserve">m </w:t>
      </w:r>
      <w:r w:rsidR="00EA5E42" w:rsidRPr="00380249">
        <w:rPr>
          <w:color w:val="000000"/>
          <w:sz w:val="21"/>
          <w:szCs w:val="21"/>
        </w:rPr>
        <w:t>eager</w:t>
      </w:r>
      <w:r w:rsidR="000F6E2F" w:rsidRPr="00380249">
        <w:rPr>
          <w:color w:val="000000"/>
          <w:sz w:val="21"/>
          <w:szCs w:val="21"/>
        </w:rPr>
        <w:t xml:space="preserve"> </w:t>
      </w:r>
      <w:r w:rsidR="00EA5E42" w:rsidRPr="00380249">
        <w:rPr>
          <w:color w:val="000000"/>
          <w:sz w:val="21"/>
          <w:szCs w:val="21"/>
        </w:rPr>
        <w:t>to tackle more</w:t>
      </w:r>
      <w:r w:rsidR="000F6E2F" w:rsidRPr="00380249">
        <w:rPr>
          <w:color w:val="000000"/>
          <w:sz w:val="21"/>
          <w:szCs w:val="21"/>
        </w:rPr>
        <w:t xml:space="preserve"> challenges</w:t>
      </w:r>
      <w:r w:rsidR="00EA5E42" w:rsidRPr="00380249">
        <w:rPr>
          <w:color w:val="000000"/>
          <w:sz w:val="21"/>
          <w:szCs w:val="21"/>
        </w:rPr>
        <w:t xml:space="preserve"> through creative software development</w:t>
      </w:r>
      <w:r w:rsidR="000F6E2F" w:rsidRPr="00380249">
        <w:rPr>
          <w:color w:val="000000"/>
          <w:sz w:val="21"/>
          <w:szCs w:val="21"/>
        </w:rPr>
        <w:t xml:space="preserve"> </w:t>
      </w:r>
      <w:r w:rsidR="00EA5E42" w:rsidRPr="00380249">
        <w:rPr>
          <w:color w:val="000000"/>
          <w:sz w:val="21"/>
          <w:szCs w:val="21"/>
        </w:rPr>
        <w:t>that help my next company grow and thrive.</w:t>
      </w:r>
    </w:p>
    <w:p w:rsidR="00E1715C" w:rsidRPr="00380249" w:rsidRDefault="00A4592A">
      <w:pPr>
        <w:pStyle w:val="SectionHeading"/>
        <w:rPr>
          <w:sz w:val="24"/>
          <w:szCs w:val="24"/>
        </w:rPr>
      </w:pPr>
      <w:r w:rsidRPr="00380249">
        <w:rPr>
          <w:sz w:val="24"/>
          <w:szCs w:val="24"/>
        </w:rPr>
        <w:t>Experience</w:t>
      </w:r>
    </w:p>
    <w:p w:rsidR="00E1715C" w:rsidRPr="00380249" w:rsidRDefault="00A018DF">
      <w:pPr>
        <w:pStyle w:val="Subsection"/>
        <w:rPr>
          <w:b/>
          <w:vanish/>
          <w:color w:val="404040" w:themeColor="text1" w:themeTint="BF"/>
          <w:sz w:val="22"/>
          <w:szCs w:val="22"/>
          <w:specVanish/>
        </w:rPr>
      </w:pPr>
      <w:r w:rsidRPr="00380249">
        <w:rPr>
          <w:b/>
          <w:color w:val="404040" w:themeColor="text1" w:themeTint="BF"/>
          <w:sz w:val="22"/>
          <w:szCs w:val="22"/>
        </w:rPr>
        <w:t>MG International</w:t>
      </w:r>
    </w:p>
    <w:p w:rsidR="00E1715C" w:rsidRPr="00380249" w:rsidRDefault="000E1D1F">
      <w:pPr>
        <w:pStyle w:val="NoSpacing"/>
        <w:rPr>
          <w:color w:val="404040" w:themeColor="text1" w:themeTint="BF"/>
        </w:rPr>
      </w:pPr>
      <w:r w:rsidRPr="00380249">
        <w:rPr>
          <w:b/>
          <w:color w:val="404040" w:themeColor="text1" w:themeTint="BF"/>
        </w:rPr>
        <w:t xml:space="preserve"> | Lakewood</w:t>
      </w:r>
      <w:r w:rsidR="00AE0C5F">
        <w:rPr>
          <w:b/>
          <w:color w:val="404040" w:themeColor="text1" w:themeTint="BF"/>
        </w:rPr>
        <w:t>,</w:t>
      </w:r>
      <w:r w:rsidRPr="00380249">
        <w:rPr>
          <w:b/>
          <w:color w:val="404040" w:themeColor="text1" w:themeTint="BF"/>
        </w:rPr>
        <w:t xml:space="preserve"> CO</w:t>
      </w:r>
    </w:p>
    <w:p w:rsidR="00E1715C" w:rsidRPr="000E1D1F" w:rsidRDefault="00380249">
      <w:pPr>
        <w:pStyle w:val="SubsectionDate"/>
        <w:rPr>
          <w:rStyle w:val="Emphasis"/>
          <w:i w:val="0"/>
          <w:color w:val="6076B4" w:themeColor="accent1"/>
        </w:rPr>
      </w:pPr>
      <w:r>
        <w:rPr>
          <w:rStyle w:val="IntenseEmphasis"/>
          <w:b w:val="0"/>
          <w:i w:val="0"/>
        </w:rPr>
        <w:t xml:space="preserve">Product </w:t>
      </w:r>
      <w:r w:rsidR="00A018DF" w:rsidRPr="000E1D1F">
        <w:rPr>
          <w:rStyle w:val="IntenseEmphasis"/>
          <w:b w:val="0"/>
          <w:i w:val="0"/>
        </w:rPr>
        <w:t>Operations</w:t>
      </w:r>
      <w:r w:rsidR="00EE30D0">
        <w:rPr>
          <w:rStyle w:val="IntenseEmphasis"/>
          <w:b w:val="0"/>
          <w:i w:val="0"/>
        </w:rPr>
        <w:t xml:space="preserve">                                                                     </w:t>
      </w:r>
      <w:r w:rsidR="00A4592A" w:rsidRPr="000E1D1F">
        <w:rPr>
          <w:rStyle w:val="IntenseEmphasis"/>
          <w:b w:val="0"/>
          <w:i w:val="0"/>
        </w:rPr>
        <w:t xml:space="preserve"> </w:t>
      </w:r>
      <w:r w:rsidR="00EE30D0">
        <w:rPr>
          <w:rStyle w:val="IntenseEmphasis"/>
          <w:b w:val="0"/>
          <w:i w:val="0"/>
        </w:rPr>
        <w:t xml:space="preserve">       </w:t>
      </w:r>
      <w:r w:rsidR="00A018DF" w:rsidRPr="00380249">
        <w:rPr>
          <w:bCs/>
          <w:iCs/>
        </w:rPr>
        <w:t>2010</w:t>
      </w:r>
      <w:r w:rsidR="00A4592A" w:rsidRPr="00380249">
        <w:t xml:space="preserve"> – </w:t>
      </w:r>
      <w:r w:rsidR="00A018DF" w:rsidRPr="00380249">
        <w:t>2015</w:t>
      </w:r>
    </w:p>
    <w:p w:rsidR="00E1715C" w:rsidRDefault="004D02E8" w:rsidP="000E1D1F">
      <w:pPr>
        <w:pStyle w:val="ListParagraph"/>
        <w:numPr>
          <w:ilvl w:val="0"/>
          <w:numId w:val="8"/>
        </w:numPr>
      </w:pPr>
      <w:r>
        <w:t>Coordinated the integration of</w:t>
      </w:r>
      <w:r w:rsidR="00B52C13">
        <w:t xml:space="preserve"> 11</w:t>
      </w:r>
      <w:r w:rsidR="00A4472A">
        <w:t xml:space="preserve"> maj</w:t>
      </w:r>
      <w:r w:rsidR="001C6259">
        <w:t xml:space="preserve">or world </w:t>
      </w:r>
      <w:r>
        <w:t>bank</w:t>
      </w:r>
      <w:r w:rsidR="001C6259">
        <w:t>s</w:t>
      </w:r>
      <w:r>
        <w:t xml:space="preserve"> system</w:t>
      </w:r>
      <w:r w:rsidR="001C6259">
        <w:t>s</w:t>
      </w:r>
      <w:r>
        <w:t xml:space="preserve"> with our mainframe</w:t>
      </w:r>
      <w:r w:rsidR="001C6259">
        <w:t xml:space="preserve"> to</w:t>
      </w:r>
      <w:r w:rsidR="00B52C13">
        <w:t xml:space="preserve"> gain</w:t>
      </w:r>
      <w:r w:rsidR="001C6259">
        <w:t xml:space="preserve"> access</w:t>
      </w:r>
      <w:r w:rsidR="00A4472A">
        <w:t xml:space="preserve"> to</w:t>
      </w:r>
      <w:r w:rsidR="001C6259">
        <w:t xml:space="preserve"> the U</w:t>
      </w:r>
      <w:r w:rsidR="00A4472A">
        <w:t>.</w:t>
      </w:r>
      <w:r w:rsidR="001C6259">
        <w:t>S</w:t>
      </w:r>
      <w:r w:rsidR="00A4472A">
        <w:t>.</w:t>
      </w:r>
      <w:r w:rsidR="001C6259">
        <w:t xml:space="preserve"> market</w:t>
      </w:r>
      <w:r w:rsidR="00A65E03">
        <w:t>.</w:t>
      </w:r>
    </w:p>
    <w:p w:rsidR="00B52C13" w:rsidRDefault="004D02E8" w:rsidP="00B52C13">
      <w:pPr>
        <w:pStyle w:val="ListParagraph"/>
        <w:numPr>
          <w:ilvl w:val="0"/>
          <w:numId w:val="8"/>
        </w:numPr>
      </w:pPr>
      <w:r>
        <w:t xml:space="preserve">Documented the </w:t>
      </w:r>
      <w:r w:rsidR="001C6259">
        <w:t>implementation plan and delegated activities</w:t>
      </w:r>
      <w:r w:rsidR="00B52C13">
        <w:t xml:space="preserve"> to 5+</w:t>
      </w:r>
      <w:r w:rsidR="00A4472A">
        <w:t xml:space="preserve"> teams from our company and </w:t>
      </w:r>
      <w:r w:rsidR="00B52C13">
        <w:t>bank</w:t>
      </w:r>
      <w:r w:rsidR="00A4472A">
        <w:t>s</w:t>
      </w:r>
      <w:r w:rsidR="00B52C13">
        <w:t xml:space="preserve"> overseas.</w:t>
      </w:r>
    </w:p>
    <w:p w:rsidR="001C6259" w:rsidRDefault="001C6259" w:rsidP="00B52C13">
      <w:pPr>
        <w:pStyle w:val="ListParagraph"/>
        <w:numPr>
          <w:ilvl w:val="0"/>
          <w:numId w:val="8"/>
        </w:numPr>
      </w:pPr>
      <w:r>
        <w:t>Developed a</w:t>
      </w:r>
      <w:r w:rsidR="00EE30D0">
        <w:t>n</w:t>
      </w:r>
      <w:r>
        <w:t xml:space="preserve"> ADHOC report tool that saved company hundreds of dollars in licenses and reduced call center handle time</w:t>
      </w:r>
      <w:r w:rsidR="00A65E03">
        <w:t>.</w:t>
      </w:r>
    </w:p>
    <w:p w:rsidR="001C6259" w:rsidRDefault="00B52C13" w:rsidP="000E1D1F">
      <w:pPr>
        <w:pStyle w:val="ListParagraph"/>
        <w:numPr>
          <w:ilvl w:val="0"/>
          <w:numId w:val="8"/>
        </w:numPr>
      </w:pPr>
      <w:r>
        <w:t>Ran</w:t>
      </w:r>
      <w:r w:rsidR="00A4472A">
        <w:t xml:space="preserve"> complex</w:t>
      </w:r>
      <w:r>
        <w:t xml:space="preserve"> queries and reports</w:t>
      </w:r>
      <w:r w:rsidR="00A4472A">
        <w:t xml:space="preserve"> </w:t>
      </w:r>
      <w:r>
        <w:t>for m</w:t>
      </w:r>
      <w:r w:rsidR="00A4472A">
        <w:t>anagement on a daily basis and was in charge of creating department report at the end of each month</w:t>
      </w:r>
      <w:r w:rsidR="00A65E03">
        <w:t>.</w:t>
      </w:r>
    </w:p>
    <w:p w:rsidR="00902DA4" w:rsidRDefault="003409F7" w:rsidP="00902DA4">
      <w:pPr>
        <w:pStyle w:val="SubsectionDate"/>
        <w:rPr>
          <w:i/>
        </w:rPr>
      </w:pPr>
      <w:r>
        <w:rPr>
          <w:rStyle w:val="IntenseEmphasis"/>
          <w:b w:val="0"/>
          <w:i w:val="0"/>
        </w:rPr>
        <w:t>Express Payment</w:t>
      </w:r>
      <w:r w:rsidR="00EE30D0">
        <w:rPr>
          <w:rStyle w:val="IntenseEmphasis"/>
          <w:b w:val="0"/>
          <w:i w:val="0"/>
        </w:rPr>
        <w:t xml:space="preserve"> </w:t>
      </w:r>
      <w:r w:rsidR="00380249">
        <w:rPr>
          <w:rStyle w:val="IntenseEmphasis"/>
          <w:b w:val="0"/>
          <w:i w:val="0"/>
        </w:rPr>
        <w:t>Operations</w:t>
      </w:r>
      <w:r w:rsidR="00EE30D0">
        <w:rPr>
          <w:rStyle w:val="IntenseEmphasis"/>
          <w:b w:val="0"/>
          <w:i w:val="0"/>
        </w:rPr>
        <w:t xml:space="preserve">                                                            </w:t>
      </w:r>
      <w:r w:rsidR="00380249">
        <w:rPr>
          <w:rStyle w:val="IntenseEmphasis"/>
          <w:b w:val="0"/>
          <w:i w:val="0"/>
        </w:rPr>
        <w:t xml:space="preserve"> </w:t>
      </w:r>
      <w:r w:rsidR="00EE30D0" w:rsidRPr="00380249">
        <w:rPr>
          <w:bCs/>
          <w:iCs/>
        </w:rPr>
        <w:t>2009</w:t>
      </w:r>
      <w:r w:rsidR="00902DA4" w:rsidRPr="00380249">
        <w:t xml:space="preserve"> – </w:t>
      </w:r>
      <w:r w:rsidR="00EE30D0" w:rsidRPr="00380249">
        <w:t>2010</w:t>
      </w:r>
    </w:p>
    <w:p w:rsidR="003409F7" w:rsidRPr="004B0F28" w:rsidRDefault="003409F7" w:rsidP="00902DA4">
      <w:pPr>
        <w:pStyle w:val="SubsectionDate"/>
        <w:numPr>
          <w:ilvl w:val="0"/>
          <w:numId w:val="9"/>
        </w:numPr>
        <w:rPr>
          <w:rStyle w:val="Emphasis"/>
          <w:i w:val="0"/>
          <w:color w:val="auto"/>
          <w:sz w:val="21"/>
          <w:szCs w:val="21"/>
        </w:rPr>
      </w:pPr>
      <w:r w:rsidRPr="004B0F28">
        <w:rPr>
          <w:rStyle w:val="Emphasis"/>
          <w:i w:val="0"/>
          <w:color w:val="auto"/>
          <w:sz w:val="21"/>
          <w:szCs w:val="21"/>
        </w:rPr>
        <w:t>Created and maintained the knowledge website accessed by 1000+ customer service representatives.</w:t>
      </w:r>
    </w:p>
    <w:p w:rsidR="00902DA4" w:rsidRPr="004B0F28" w:rsidRDefault="003409F7" w:rsidP="00902DA4">
      <w:pPr>
        <w:pStyle w:val="SubsectionDate"/>
        <w:numPr>
          <w:ilvl w:val="0"/>
          <w:numId w:val="9"/>
        </w:numPr>
        <w:rPr>
          <w:rStyle w:val="Emphasis"/>
          <w:i w:val="0"/>
          <w:color w:val="auto"/>
          <w:sz w:val="21"/>
          <w:szCs w:val="21"/>
        </w:rPr>
      </w:pPr>
      <w:r w:rsidRPr="004B0F28">
        <w:rPr>
          <w:rStyle w:val="Emphasis"/>
          <w:i w:val="0"/>
          <w:color w:val="auto"/>
          <w:sz w:val="21"/>
          <w:szCs w:val="21"/>
        </w:rPr>
        <w:t xml:space="preserve"> Developed a solution to address about 10,000+ </w:t>
      </w:r>
      <w:r w:rsidR="00AB5C82" w:rsidRPr="004B0F28">
        <w:rPr>
          <w:rStyle w:val="Emphasis"/>
          <w:i w:val="0"/>
          <w:color w:val="auto"/>
          <w:sz w:val="21"/>
          <w:szCs w:val="21"/>
        </w:rPr>
        <w:t>biller</w:t>
      </w:r>
      <w:r w:rsidRPr="004B0F28">
        <w:rPr>
          <w:rStyle w:val="Emphasis"/>
          <w:i w:val="0"/>
          <w:color w:val="auto"/>
          <w:sz w:val="21"/>
          <w:szCs w:val="21"/>
        </w:rPr>
        <w:t xml:space="preserve"> complaints and searches per day that were</w:t>
      </w:r>
      <w:r w:rsidR="00EE30D0" w:rsidRPr="004B0F28">
        <w:rPr>
          <w:rStyle w:val="Emphasis"/>
          <w:i w:val="0"/>
          <w:color w:val="auto"/>
          <w:sz w:val="21"/>
          <w:szCs w:val="21"/>
        </w:rPr>
        <w:t xml:space="preserve"> previously</w:t>
      </w:r>
      <w:r w:rsidRPr="004B0F28">
        <w:rPr>
          <w:rStyle w:val="Emphasis"/>
          <w:i w:val="0"/>
          <w:color w:val="auto"/>
          <w:sz w:val="21"/>
          <w:szCs w:val="21"/>
        </w:rPr>
        <w:t xml:space="preserve"> done manually.</w:t>
      </w:r>
    </w:p>
    <w:p w:rsidR="00095783" w:rsidRDefault="003409F7" w:rsidP="00095783">
      <w:pPr>
        <w:pStyle w:val="SubsectionDate"/>
        <w:numPr>
          <w:ilvl w:val="0"/>
          <w:numId w:val="9"/>
        </w:numPr>
        <w:rPr>
          <w:rStyle w:val="Emphasis"/>
          <w:i w:val="0"/>
          <w:color w:val="auto"/>
          <w:sz w:val="21"/>
          <w:szCs w:val="21"/>
        </w:rPr>
      </w:pPr>
      <w:r w:rsidRPr="004B0F28">
        <w:rPr>
          <w:rStyle w:val="Emphasis"/>
          <w:i w:val="0"/>
          <w:color w:val="auto"/>
          <w:sz w:val="21"/>
          <w:szCs w:val="21"/>
        </w:rPr>
        <w:t>Interacted</w:t>
      </w:r>
      <w:r w:rsidR="0013589D" w:rsidRPr="004B0F28">
        <w:rPr>
          <w:rStyle w:val="Emphasis"/>
          <w:i w:val="0"/>
          <w:color w:val="auto"/>
          <w:sz w:val="21"/>
          <w:szCs w:val="21"/>
        </w:rPr>
        <w:t xml:space="preserve"> </w:t>
      </w:r>
      <w:r w:rsidRPr="004B0F28">
        <w:rPr>
          <w:rStyle w:val="Emphasis"/>
          <w:i w:val="0"/>
          <w:color w:val="auto"/>
          <w:sz w:val="21"/>
          <w:szCs w:val="21"/>
        </w:rPr>
        <w:t>with 2</w:t>
      </w:r>
      <w:r w:rsidR="00EE30D0" w:rsidRPr="004B0F28">
        <w:rPr>
          <w:rStyle w:val="Emphasis"/>
          <w:i w:val="0"/>
          <w:color w:val="auto"/>
          <w:sz w:val="21"/>
          <w:szCs w:val="21"/>
        </w:rPr>
        <w:t>,</w:t>
      </w:r>
      <w:r w:rsidRPr="004B0F28">
        <w:rPr>
          <w:rStyle w:val="Emphasis"/>
          <w:i w:val="0"/>
          <w:color w:val="auto"/>
          <w:sz w:val="21"/>
          <w:szCs w:val="21"/>
        </w:rPr>
        <w:t>00</w:t>
      </w:r>
      <w:r w:rsidR="00AB5C82" w:rsidRPr="004B0F28">
        <w:rPr>
          <w:rStyle w:val="Emphasis"/>
          <w:i w:val="0"/>
          <w:color w:val="auto"/>
          <w:sz w:val="21"/>
          <w:szCs w:val="21"/>
        </w:rPr>
        <w:t>0+ billers</w:t>
      </w:r>
      <w:r w:rsidRPr="004B0F28">
        <w:rPr>
          <w:rStyle w:val="Emphasis"/>
          <w:i w:val="0"/>
          <w:color w:val="auto"/>
          <w:sz w:val="21"/>
          <w:szCs w:val="21"/>
        </w:rPr>
        <w:t xml:space="preserve"> </w:t>
      </w:r>
      <w:r w:rsidR="0013589D" w:rsidRPr="004B0F28">
        <w:rPr>
          <w:rStyle w:val="Emphasis"/>
          <w:i w:val="0"/>
          <w:color w:val="auto"/>
          <w:sz w:val="21"/>
          <w:szCs w:val="21"/>
        </w:rPr>
        <w:t>to communicate updates, betas and system changes.</w:t>
      </w:r>
    </w:p>
    <w:p w:rsidR="0065509D" w:rsidRPr="004B0F28" w:rsidRDefault="0065509D" w:rsidP="0065509D">
      <w:pPr>
        <w:pStyle w:val="SubsectionDate"/>
        <w:ind w:left="720"/>
        <w:rPr>
          <w:rStyle w:val="Emphasis"/>
          <w:i w:val="0"/>
          <w:color w:val="auto"/>
          <w:sz w:val="21"/>
          <w:szCs w:val="21"/>
        </w:rPr>
      </w:pPr>
    </w:p>
    <w:p w:rsidR="00AB5C82" w:rsidRDefault="00AB5C82" w:rsidP="00AB5C82">
      <w:pPr>
        <w:pStyle w:val="SubsectionDate"/>
        <w:rPr>
          <w:i/>
        </w:rPr>
      </w:pPr>
      <w:r>
        <w:rPr>
          <w:rStyle w:val="IntenseEmphasis"/>
          <w:b w:val="0"/>
          <w:i w:val="0"/>
        </w:rPr>
        <w:t>IT Support</w:t>
      </w:r>
      <w:r w:rsidRPr="000E1D1F">
        <w:rPr>
          <w:rStyle w:val="IntenseEmphasis"/>
          <w:b w:val="0"/>
          <w:i w:val="0"/>
        </w:rPr>
        <w:t xml:space="preserve"> </w:t>
      </w:r>
      <w:r w:rsidR="00EE30D0">
        <w:rPr>
          <w:rStyle w:val="IntenseEmphasis"/>
          <w:b w:val="0"/>
          <w:i w:val="0"/>
        </w:rPr>
        <w:t xml:space="preserve">                                                                                            </w:t>
      </w:r>
      <w:r w:rsidRPr="00380249">
        <w:rPr>
          <w:bCs/>
          <w:iCs/>
        </w:rPr>
        <w:t>2007</w:t>
      </w:r>
      <w:r w:rsidRPr="00380249">
        <w:t xml:space="preserve"> – 2009</w:t>
      </w:r>
    </w:p>
    <w:p w:rsidR="00AB5C82" w:rsidRPr="004B0F28" w:rsidRDefault="00EE30D0" w:rsidP="00AB5C82">
      <w:pPr>
        <w:pStyle w:val="SubsectionDate"/>
        <w:numPr>
          <w:ilvl w:val="0"/>
          <w:numId w:val="9"/>
        </w:numPr>
        <w:rPr>
          <w:iCs/>
          <w:color w:val="auto"/>
          <w:sz w:val="21"/>
          <w:szCs w:val="21"/>
        </w:rPr>
      </w:pPr>
      <w:r w:rsidRPr="004B0F28">
        <w:rPr>
          <w:iCs/>
          <w:color w:val="auto"/>
          <w:sz w:val="21"/>
          <w:szCs w:val="21"/>
        </w:rPr>
        <w:t xml:space="preserve">Handled </w:t>
      </w:r>
      <w:r w:rsidR="00AB5C82" w:rsidRPr="004B0F28">
        <w:rPr>
          <w:iCs/>
          <w:color w:val="auto"/>
          <w:sz w:val="21"/>
          <w:szCs w:val="21"/>
        </w:rPr>
        <w:t>250+ calls a day supporting agents with software and hardware issue</w:t>
      </w:r>
      <w:r w:rsidR="006B44D6" w:rsidRPr="004B0F28">
        <w:rPr>
          <w:iCs/>
          <w:color w:val="auto"/>
          <w:sz w:val="21"/>
          <w:szCs w:val="21"/>
        </w:rPr>
        <w:t>s</w:t>
      </w:r>
      <w:r w:rsidR="00A65E03" w:rsidRPr="004B0F28">
        <w:rPr>
          <w:iCs/>
          <w:color w:val="auto"/>
          <w:sz w:val="21"/>
          <w:szCs w:val="21"/>
        </w:rPr>
        <w:t>.</w:t>
      </w:r>
    </w:p>
    <w:p w:rsidR="00784989" w:rsidRPr="004B0F28" w:rsidRDefault="00784989" w:rsidP="00AB5C82">
      <w:pPr>
        <w:pStyle w:val="SubsectionDate"/>
        <w:numPr>
          <w:ilvl w:val="0"/>
          <w:numId w:val="9"/>
        </w:numPr>
        <w:rPr>
          <w:iCs/>
          <w:color w:val="auto"/>
          <w:sz w:val="21"/>
          <w:szCs w:val="21"/>
        </w:rPr>
      </w:pPr>
      <w:r w:rsidRPr="004B0F28">
        <w:rPr>
          <w:iCs/>
          <w:color w:val="auto"/>
          <w:sz w:val="21"/>
          <w:szCs w:val="21"/>
        </w:rPr>
        <w:t>Helped to improve and document 1</w:t>
      </w:r>
      <w:r w:rsidR="00EE30D0" w:rsidRPr="004B0F28">
        <w:rPr>
          <w:iCs/>
          <w:color w:val="auto"/>
          <w:sz w:val="21"/>
          <w:szCs w:val="21"/>
        </w:rPr>
        <w:t>,</w:t>
      </w:r>
      <w:r w:rsidRPr="004B0F28">
        <w:rPr>
          <w:iCs/>
          <w:color w:val="auto"/>
          <w:sz w:val="21"/>
          <w:szCs w:val="21"/>
        </w:rPr>
        <w:t>000+ processes and procedures</w:t>
      </w:r>
      <w:r w:rsidR="00A65E03" w:rsidRPr="004B0F28">
        <w:rPr>
          <w:iCs/>
          <w:color w:val="auto"/>
          <w:sz w:val="21"/>
          <w:szCs w:val="21"/>
        </w:rPr>
        <w:t>.</w:t>
      </w:r>
    </w:p>
    <w:p w:rsidR="00A018DF" w:rsidRPr="00380249" w:rsidRDefault="00A018DF" w:rsidP="00A018DF">
      <w:pPr>
        <w:pStyle w:val="SectionHeading"/>
        <w:rPr>
          <w:sz w:val="24"/>
          <w:szCs w:val="24"/>
        </w:rPr>
      </w:pPr>
      <w:r w:rsidRPr="00380249">
        <w:rPr>
          <w:sz w:val="24"/>
          <w:szCs w:val="24"/>
        </w:rPr>
        <w:t>Education</w:t>
      </w:r>
    </w:p>
    <w:p w:rsidR="00380249" w:rsidRDefault="00380249" w:rsidP="00380249">
      <w:pPr>
        <w:spacing w:after="0"/>
        <w:rPr>
          <w:i/>
        </w:rPr>
      </w:pPr>
      <w:proofErr w:type="spellStart"/>
      <w:r w:rsidRPr="00F93F53">
        <w:rPr>
          <w:b/>
          <w:color w:val="404040" w:themeColor="text1" w:themeTint="BF"/>
        </w:rPr>
        <w:t>SeedPaths</w:t>
      </w:r>
      <w:proofErr w:type="spellEnd"/>
      <w:r w:rsidRPr="00F93F53">
        <w:rPr>
          <w:b/>
          <w:color w:val="404040" w:themeColor="text1" w:themeTint="BF"/>
        </w:rPr>
        <w:t xml:space="preserve"> </w:t>
      </w:r>
      <w:r w:rsidR="00F93F53">
        <w:rPr>
          <w:b/>
          <w:color w:val="404040" w:themeColor="text1" w:themeTint="BF"/>
        </w:rPr>
        <w:t>| Denver</w:t>
      </w:r>
      <w:r w:rsidR="00AE0C5F">
        <w:rPr>
          <w:b/>
          <w:color w:val="404040" w:themeColor="text1" w:themeTint="BF"/>
        </w:rPr>
        <w:t>,</w:t>
      </w:r>
      <w:r w:rsidR="00F93F53" w:rsidRPr="00380249">
        <w:rPr>
          <w:b/>
          <w:color w:val="404040" w:themeColor="text1" w:themeTint="BF"/>
        </w:rPr>
        <w:t xml:space="preserve"> CO</w:t>
      </w:r>
      <w:r w:rsidR="00F93F53">
        <w:t xml:space="preserve">   </w:t>
      </w:r>
      <w:r>
        <w:t xml:space="preserve">   </w:t>
      </w:r>
      <w:r w:rsidR="00F93F53">
        <w:t xml:space="preserve">     </w:t>
      </w:r>
      <w:r>
        <w:t xml:space="preserve">                                                                </w:t>
      </w:r>
      <w:r w:rsidR="00AE0C5F">
        <w:t xml:space="preserve"> </w:t>
      </w:r>
      <w:r>
        <w:t xml:space="preserve">  </w:t>
      </w:r>
      <w:r w:rsidRPr="00380249">
        <w:rPr>
          <w:color w:val="42558C" w:themeColor="accent1" w:themeShade="BF"/>
        </w:rPr>
        <w:t>2015</w:t>
      </w:r>
    </w:p>
    <w:p w:rsidR="00380249" w:rsidRPr="004B0F28" w:rsidRDefault="00C75FE4" w:rsidP="00F93F53">
      <w:pPr>
        <w:pStyle w:val="ListParagraph"/>
        <w:numPr>
          <w:ilvl w:val="0"/>
          <w:numId w:val="13"/>
        </w:numPr>
        <w:spacing w:after="0"/>
        <w:rPr>
          <w:color w:val="42558C" w:themeColor="accent1" w:themeShade="BF"/>
          <w:szCs w:val="21"/>
        </w:rPr>
      </w:pPr>
      <w:r>
        <w:rPr>
          <w:rStyle w:val="a"/>
          <w:rFonts w:cs="Arial"/>
          <w:color w:val="000000"/>
          <w:szCs w:val="21"/>
          <w:bdr w:val="none" w:sz="0" w:space="0" w:color="auto" w:frame="1"/>
          <w:shd w:val="clear" w:color="auto" w:fill="FFFFFF"/>
        </w:rPr>
        <w:t xml:space="preserve">8 week </w:t>
      </w:r>
      <w:r w:rsidR="004B0F28">
        <w:rPr>
          <w:rStyle w:val="a"/>
          <w:rFonts w:cs="Arial"/>
          <w:color w:val="000000"/>
          <w:szCs w:val="21"/>
          <w:bdr w:val="none" w:sz="0" w:space="0" w:color="auto" w:frame="1"/>
          <w:shd w:val="clear" w:color="auto" w:fill="FFFFFF"/>
        </w:rPr>
        <w:t xml:space="preserve">Intensive </w:t>
      </w:r>
      <w:r w:rsidR="004B0F28" w:rsidRPr="004B0F28">
        <w:rPr>
          <w:rStyle w:val="a"/>
          <w:rFonts w:cs="Arial"/>
          <w:color w:val="000000"/>
          <w:szCs w:val="21"/>
          <w:bdr w:val="none" w:sz="0" w:space="0" w:color="auto" w:frame="1"/>
          <w:shd w:val="clear" w:color="auto" w:fill="FFFFFF"/>
        </w:rPr>
        <w:t>software development boot camp focused on teach</w:t>
      </w:r>
      <w:r>
        <w:rPr>
          <w:rStyle w:val="a"/>
          <w:rFonts w:cs="Arial"/>
          <w:color w:val="000000"/>
          <w:szCs w:val="21"/>
          <w:bdr w:val="none" w:sz="0" w:space="0" w:color="auto" w:frame="1"/>
          <w:shd w:val="clear" w:color="auto" w:fill="FFFFFF"/>
        </w:rPr>
        <w:t>ing object-oriented programming</w:t>
      </w:r>
      <w:r w:rsidR="004B0F28">
        <w:rPr>
          <w:rStyle w:val="a"/>
          <w:rFonts w:cs="Arial"/>
          <w:color w:val="000000"/>
          <w:szCs w:val="21"/>
          <w:bdr w:val="none" w:sz="0" w:space="0" w:color="auto" w:frame="1"/>
          <w:shd w:val="clear" w:color="auto" w:fill="FFFFFF"/>
        </w:rPr>
        <w:t xml:space="preserve"> </w:t>
      </w:r>
      <w:r w:rsidR="004B0F28" w:rsidRPr="004B0F28">
        <w:rPr>
          <w:rStyle w:val="a"/>
          <w:rFonts w:cs="Arial"/>
          <w:color w:val="000000"/>
          <w:szCs w:val="21"/>
          <w:bdr w:val="none" w:sz="0" w:space="0" w:color="auto" w:frame="1"/>
          <w:shd w:val="clear" w:color="auto" w:fill="FFFFFF"/>
        </w:rPr>
        <w:t>and web development</w:t>
      </w:r>
    </w:p>
    <w:p w:rsidR="00380249" w:rsidRDefault="00380249" w:rsidP="00380249">
      <w:pPr>
        <w:spacing w:after="0"/>
      </w:pPr>
      <w:r w:rsidRPr="00380249">
        <w:rPr>
          <w:b/>
          <w:color w:val="595959" w:themeColor="text1" w:themeTint="A6"/>
        </w:rPr>
        <w:t>A</w:t>
      </w:r>
      <w:r w:rsidRPr="00F93F53">
        <w:rPr>
          <w:b/>
          <w:color w:val="404040" w:themeColor="text1" w:themeTint="BF"/>
        </w:rPr>
        <w:t xml:space="preserve">bout Objects </w:t>
      </w:r>
      <w:r w:rsidR="00F93F53">
        <w:rPr>
          <w:b/>
          <w:color w:val="404040" w:themeColor="text1" w:themeTint="BF"/>
        </w:rPr>
        <w:t>| Boulder</w:t>
      </w:r>
      <w:r w:rsidR="00AE0C5F">
        <w:rPr>
          <w:b/>
          <w:color w:val="404040" w:themeColor="text1" w:themeTint="BF"/>
        </w:rPr>
        <w:t>,</w:t>
      </w:r>
      <w:r w:rsidR="00F93F53" w:rsidRPr="00380249">
        <w:rPr>
          <w:b/>
          <w:color w:val="404040" w:themeColor="text1" w:themeTint="BF"/>
        </w:rPr>
        <w:t xml:space="preserve"> CO</w:t>
      </w:r>
      <w:r w:rsidR="00F93F53">
        <w:rPr>
          <w:b/>
          <w:color w:val="404040" w:themeColor="text1" w:themeTint="BF"/>
        </w:rPr>
        <w:t xml:space="preserve">                   </w:t>
      </w:r>
      <w:r w:rsidRPr="00F93F53">
        <w:rPr>
          <w:b/>
          <w:color w:val="404040" w:themeColor="text1" w:themeTint="BF"/>
        </w:rPr>
        <w:t xml:space="preserve">                                                   </w:t>
      </w:r>
      <w:r w:rsidRPr="00380249">
        <w:rPr>
          <w:color w:val="42558C" w:themeColor="accent1" w:themeShade="BF"/>
        </w:rPr>
        <w:t xml:space="preserve">2013 </w:t>
      </w:r>
    </w:p>
    <w:p w:rsidR="00380249" w:rsidRPr="00F93F53" w:rsidRDefault="00C75FE4" w:rsidP="00F93F53">
      <w:pPr>
        <w:pStyle w:val="ListParagraph"/>
        <w:numPr>
          <w:ilvl w:val="0"/>
          <w:numId w:val="13"/>
        </w:numPr>
        <w:spacing w:after="0"/>
        <w:rPr>
          <w:szCs w:val="21"/>
        </w:rPr>
      </w:pPr>
      <w:r>
        <w:rPr>
          <w:szCs w:val="21"/>
        </w:rPr>
        <w:t xml:space="preserve">4 week </w:t>
      </w:r>
      <w:r w:rsidR="00F93F53">
        <w:rPr>
          <w:szCs w:val="21"/>
        </w:rPr>
        <w:t>Apple m</w:t>
      </w:r>
      <w:r w:rsidR="00380249" w:rsidRPr="00F93F53">
        <w:rPr>
          <w:szCs w:val="21"/>
        </w:rPr>
        <w:t>obile development</w:t>
      </w:r>
      <w:r w:rsidR="0065509D">
        <w:rPr>
          <w:szCs w:val="21"/>
        </w:rPr>
        <w:t xml:space="preserve"> </w:t>
      </w:r>
      <w:r w:rsidR="00380249" w:rsidRPr="00F93F53">
        <w:rPr>
          <w:szCs w:val="21"/>
        </w:rPr>
        <w:t xml:space="preserve">boot camp  </w:t>
      </w:r>
    </w:p>
    <w:p w:rsidR="00380249" w:rsidRDefault="00A018DF" w:rsidP="00380249">
      <w:pPr>
        <w:spacing w:after="0"/>
        <w:rPr>
          <w:color w:val="42558C" w:themeColor="accent1" w:themeShade="BF"/>
        </w:rPr>
      </w:pPr>
      <w:r w:rsidRPr="00F93F53">
        <w:rPr>
          <w:b/>
          <w:color w:val="404040" w:themeColor="text1" w:themeTint="BF"/>
        </w:rPr>
        <w:t>UTEP</w:t>
      </w:r>
      <w:r w:rsidR="00303AB4" w:rsidRPr="00F93F53">
        <w:rPr>
          <w:b/>
          <w:color w:val="404040" w:themeColor="text1" w:themeTint="BF"/>
        </w:rPr>
        <w:t xml:space="preserve"> </w:t>
      </w:r>
      <w:r w:rsidR="00F93F53">
        <w:rPr>
          <w:b/>
          <w:color w:val="404040" w:themeColor="text1" w:themeTint="BF"/>
        </w:rPr>
        <w:t>| El Paso</w:t>
      </w:r>
      <w:r w:rsidR="00AE0C5F">
        <w:rPr>
          <w:b/>
          <w:color w:val="404040" w:themeColor="text1" w:themeTint="BF"/>
        </w:rPr>
        <w:t>,</w:t>
      </w:r>
      <w:r w:rsidR="00F93F53">
        <w:rPr>
          <w:b/>
          <w:color w:val="404040" w:themeColor="text1" w:themeTint="BF"/>
        </w:rPr>
        <w:t xml:space="preserve"> TX                               </w:t>
      </w:r>
      <w:r w:rsidR="00380249" w:rsidRPr="00F93F53">
        <w:rPr>
          <w:color w:val="404040" w:themeColor="text1" w:themeTint="BF"/>
        </w:rPr>
        <w:t xml:space="preserve">                </w:t>
      </w:r>
      <w:r w:rsidR="00F93F53">
        <w:rPr>
          <w:color w:val="404040" w:themeColor="text1" w:themeTint="BF"/>
        </w:rPr>
        <w:t xml:space="preserve">                               </w:t>
      </w:r>
      <w:r w:rsidR="00380249" w:rsidRPr="00F93F53">
        <w:rPr>
          <w:color w:val="404040" w:themeColor="text1" w:themeTint="BF"/>
        </w:rPr>
        <w:t xml:space="preserve">           </w:t>
      </w:r>
      <w:r w:rsidR="00380249">
        <w:rPr>
          <w:color w:val="42558C" w:themeColor="accent1" w:themeShade="BF"/>
        </w:rPr>
        <w:t xml:space="preserve">2004                                                              </w:t>
      </w:r>
    </w:p>
    <w:p w:rsidR="00B52C13" w:rsidRPr="00F93F53" w:rsidRDefault="004B0F28" w:rsidP="00F93F53">
      <w:pPr>
        <w:pStyle w:val="ListParagraph"/>
        <w:numPr>
          <w:ilvl w:val="0"/>
          <w:numId w:val="13"/>
        </w:numPr>
        <w:spacing w:after="0"/>
        <w:rPr>
          <w:szCs w:val="21"/>
        </w:rPr>
      </w:pPr>
      <w:r>
        <w:rPr>
          <w:szCs w:val="21"/>
        </w:rPr>
        <w:t xml:space="preserve">Earned a </w:t>
      </w:r>
      <w:r w:rsidR="00380249" w:rsidRPr="00F93F53">
        <w:rPr>
          <w:szCs w:val="21"/>
        </w:rPr>
        <w:t xml:space="preserve">B.S. in </w:t>
      </w:r>
      <w:r w:rsidR="00095783" w:rsidRPr="00F93F53">
        <w:rPr>
          <w:szCs w:val="21"/>
        </w:rPr>
        <w:t>Computer</w:t>
      </w:r>
      <w:r w:rsidR="00B52C13" w:rsidRPr="00F93F53">
        <w:rPr>
          <w:szCs w:val="21"/>
        </w:rPr>
        <w:t xml:space="preserve"> Science</w:t>
      </w:r>
      <w:r w:rsidR="00064907" w:rsidRPr="00F93F53">
        <w:rPr>
          <w:szCs w:val="21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828164807"/>
        <w:placeholder>
          <w:docPart w:val="9D78C77BE031464E820E30997BFFB744"/>
        </w:placeholder>
        <w:docPartList>
          <w:docPartGallery w:val="Quick Parts"/>
          <w:docPartCategory w:val=" Resume Name"/>
        </w:docPartList>
      </w:sdtPr>
      <w:sdtEndPr>
        <w:rPr>
          <w:color w:val="42558C" w:themeColor="accent1" w:themeShade="BF"/>
        </w:rPr>
      </w:sdtEndPr>
      <w:sdtContent>
        <w:p w:rsidR="00160FB0" w:rsidRPr="00160FB0" w:rsidRDefault="00160FB0" w:rsidP="00160FB0">
          <w:pPr>
            <w:pStyle w:val="Title"/>
            <w:shd w:val="clear" w:color="auto" w:fill="CFDCF0" w:themeFill="text2" w:themeFillTint="33"/>
            <w:rPr>
              <w:color w:val="42558C" w:themeColor="accent1" w:themeShade="BF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color w:val="42558C" w:themeColor="accent1" w:themeShade="BF"/>
                <w:sz w:val="36"/>
                <w:szCs w:val="36"/>
              </w:rPr>
              <w:alias w:val="Author"/>
              <w:tag w:val=""/>
              <w:id w:val="-987930781"/>
              <w:placeholder>
                <w:docPart w:val="A317C550C828498AA8E4F5BB1FE5C7E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160FB0">
                <w:rPr>
                  <w:color w:val="42558C" w:themeColor="accent1" w:themeShade="BF"/>
                  <w:sz w:val="36"/>
                  <w:szCs w:val="36"/>
                </w:rPr>
                <w:t>Aaron Rivera</w:t>
              </w:r>
            </w:sdtContent>
          </w:sdt>
        </w:p>
        <w:p w:rsidR="00784989" w:rsidRPr="00FD78F2" w:rsidRDefault="00160FB0" w:rsidP="00160FB0">
          <w:pPr>
            <w:shd w:val="clear" w:color="auto" w:fill="CFDCF0" w:themeFill="text2" w:themeFillTint="33"/>
            <w:jc w:val="center"/>
            <w:rPr>
              <w:color w:val="42558C" w:themeColor="accent1" w:themeShade="BF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color w:val="42558C" w:themeColor="accent1" w:themeShade="BF"/>
              </w:rPr>
              <w:alias w:val="E-mail Address"/>
              <w:tag w:val=""/>
              <w:id w:val="-1301065420"/>
              <w:placeholder>
                <w:docPart w:val="ACE2C24C8CC24867901057387DA369B2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r w:rsidRPr="00FD78F2">
                <w:rPr>
                  <w:color w:val="42558C" w:themeColor="accent1" w:themeShade="BF"/>
                </w:rPr>
                <w:t>ae.rivera1214@gmail.com</w:t>
              </w:r>
            </w:sdtContent>
          </w:sdt>
          <w:r w:rsidRPr="00FD78F2">
            <w:rPr>
              <w:color w:val="42558C" w:themeColor="accent1" w:themeShade="BF"/>
            </w:rPr>
            <w:t xml:space="preserve"> | 720-620-5965 |www.rivertechcolorado</w:t>
          </w:r>
          <w:r w:rsidR="00F93F53" w:rsidRPr="00FD78F2">
            <w:rPr>
              <w:noProof/>
              <w:color w:val="42558C" w:themeColor="accent1" w:themeShade="BF"/>
            </w:rPr>
            <mc:AlternateContent>
              <mc:Choice Requires="wpg">
                <w:drawing>
                  <wp:anchor distT="0" distB="0" distL="457200" distR="457200" simplePos="0" relativeHeight="251663360" behindDoc="0" locked="0" layoutInCell="1" allowOverlap="1" wp14:anchorId="32A2A5F4" wp14:editId="24C55556">
                    <wp:simplePos x="0" y="0"/>
                    <wp:positionH relativeFrom="page">
                      <wp:align>right</wp:align>
                    </wp:positionH>
                    <wp:positionV relativeFrom="margin">
                      <wp:align>center</wp:align>
                    </wp:positionV>
                    <wp:extent cx="2238375" cy="9858375"/>
                    <wp:effectExtent l="0" t="0" r="0" b="9525"/>
                    <wp:wrapSquare wrapText="bothSides"/>
                    <wp:docPr id="20" name="Group 2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39009" cy="9858375"/>
                              <a:chOff x="-58979" y="0"/>
                              <a:chExt cx="2992946" cy="9372600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2019300" y="0"/>
                                <a:ext cx="914667" cy="9372600"/>
                                <a:chOff x="0" y="0"/>
                                <a:chExt cx="914667" cy="9372600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0"/>
                                  <a:ext cx="914667" cy="937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0" y="0"/>
                                  <a:ext cx="685800" cy="9372600"/>
                                  <a:chOff x="0" y="0"/>
                                  <a:chExt cx="685922" cy="9372600"/>
                                </a:xfrm>
                              </wpg:grpSpPr>
                              <wps:wsp>
                                <wps:cNvPr id="24" name="Rectangle 8"/>
                                <wps:cNvSpPr/>
                                <wps:spPr>
                                  <a:xfrm>
                                    <a:off x="18410" y="0"/>
                                    <a:ext cx="667512" cy="9363456"/>
                                  </a:xfrm>
                                  <a:custGeom>
                                    <a:avLst/>
                                    <a:gdLst>
                                      <a:gd name="connsiteX0" fmla="*/ 0 w 667679"/>
                                      <a:gd name="connsiteY0" fmla="*/ 0 h 9363456"/>
                                      <a:gd name="connsiteX1" fmla="*/ 667679 w 667679"/>
                                      <a:gd name="connsiteY1" fmla="*/ 0 h 9363456"/>
                                      <a:gd name="connsiteX2" fmla="*/ 667679 w 667679"/>
                                      <a:gd name="connsiteY2" fmla="*/ 9363456 h 9363456"/>
                                      <a:gd name="connsiteX3" fmla="*/ 0 w 667679"/>
                                      <a:gd name="connsiteY3" fmla="*/ 9363456 h 9363456"/>
                                      <a:gd name="connsiteX4" fmla="*/ 0 w 667679"/>
                                      <a:gd name="connsiteY4" fmla="*/ 0 h 9363456"/>
                                      <a:gd name="connsiteX0" fmla="*/ 19104 w 686783"/>
                                      <a:gd name="connsiteY0" fmla="*/ 0 h 9363456"/>
                                      <a:gd name="connsiteX1" fmla="*/ 686783 w 686783"/>
                                      <a:gd name="connsiteY1" fmla="*/ 0 h 9363456"/>
                                      <a:gd name="connsiteX2" fmla="*/ 686783 w 686783"/>
                                      <a:gd name="connsiteY2" fmla="*/ 9363456 h 9363456"/>
                                      <a:gd name="connsiteX3" fmla="*/ 19104 w 686783"/>
                                      <a:gd name="connsiteY3" fmla="*/ 9363456 h 9363456"/>
                                      <a:gd name="connsiteX4" fmla="*/ 0 w 686783"/>
                                      <a:gd name="connsiteY4" fmla="*/ 5353050 h 9363456"/>
                                      <a:gd name="connsiteX5" fmla="*/ 19104 w 686783"/>
                                      <a:gd name="connsiteY5" fmla="*/ 0 h 9363456"/>
                                      <a:gd name="connsiteX0" fmla="*/ 0 w 667679"/>
                                      <a:gd name="connsiteY0" fmla="*/ 0 h 9363456"/>
                                      <a:gd name="connsiteX1" fmla="*/ 667679 w 667679"/>
                                      <a:gd name="connsiteY1" fmla="*/ 0 h 9363456"/>
                                      <a:gd name="connsiteX2" fmla="*/ 667679 w 667679"/>
                                      <a:gd name="connsiteY2" fmla="*/ 9363456 h 9363456"/>
                                      <a:gd name="connsiteX3" fmla="*/ 0 w 667679"/>
                                      <a:gd name="connsiteY3" fmla="*/ 9363456 h 9363456"/>
                                      <a:gd name="connsiteX4" fmla="*/ 228546 w 667679"/>
                                      <a:gd name="connsiteY4" fmla="*/ 5419712 h 9363456"/>
                                      <a:gd name="connsiteX5" fmla="*/ 0 w 667679"/>
                                      <a:gd name="connsiteY5" fmla="*/ 0 h 9363456"/>
                                      <a:gd name="connsiteX0" fmla="*/ 0 w 667679"/>
                                      <a:gd name="connsiteY0" fmla="*/ 0 h 9363456"/>
                                      <a:gd name="connsiteX1" fmla="*/ 667679 w 667679"/>
                                      <a:gd name="connsiteY1" fmla="*/ 0 h 9363456"/>
                                      <a:gd name="connsiteX2" fmla="*/ 667679 w 667679"/>
                                      <a:gd name="connsiteY2" fmla="*/ 9363456 h 9363456"/>
                                      <a:gd name="connsiteX3" fmla="*/ 0 w 667679"/>
                                      <a:gd name="connsiteY3" fmla="*/ 9363456 h 9363456"/>
                                      <a:gd name="connsiteX4" fmla="*/ 219021 w 667679"/>
                                      <a:gd name="connsiteY4" fmla="*/ 5372097 h 9363456"/>
                                      <a:gd name="connsiteX5" fmla="*/ 0 w 667679"/>
                                      <a:gd name="connsiteY5" fmla="*/ 0 h 936345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667679" h="9363456">
                                        <a:moveTo>
                                          <a:pt x="0" y="0"/>
                                        </a:moveTo>
                                        <a:lnTo>
                                          <a:pt x="667679" y="0"/>
                                        </a:lnTo>
                                        <a:lnTo>
                                          <a:pt x="667679" y="9363456"/>
                                        </a:lnTo>
                                        <a:lnTo>
                                          <a:pt x="0" y="9363456"/>
                                        </a:lnTo>
                                        <a:lnTo>
                                          <a:pt x="219021" y="537209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Rectangle 25"/>
                                <wps:cNvSpPr/>
                                <wps:spPr>
                                  <a:xfrm>
                                    <a:off x="0" y="0"/>
                                    <a:ext cx="685800" cy="9372600"/>
                                  </a:xfrm>
                                  <a:prstGeom prst="rect">
                                    <a:avLst/>
                                  </a:prstGeom>
                                  <a:blipFill>
                                    <a:blip r:embed="rId11"/>
                                    <a:stretch>
                                      <a:fillRect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-58979" y="158749"/>
                                <a:ext cx="2368213" cy="90043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92A" w:rsidRDefault="00A4592A" w:rsidP="00F93F53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</w:p>
                                <w:p w:rsidR="00A4592A" w:rsidRDefault="00A4592A" w:rsidP="00F93F53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</w:p>
                                <w:p w:rsidR="00A4592A" w:rsidRPr="00CF69EA" w:rsidRDefault="00A4592A" w:rsidP="00F93F53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A2A5F4" id="Group 20" o:spid="_x0000_s1033" style="position:absolute;left:0;text-align:left;margin-left:125.05pt;margin-top:0;width:176.25pt;height:776.25pt;z-index:251663360;mso-wrap-distance-left:36pt;mso-wrap-distance-right:36pt;mso-position-horizontal:right;mso-position-horizontal-relative:page;mso-position-vertical:center;mso-position-vertical-relative:margin;mso-width-relative:margin" coordorigin="-589" coordsize="2992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">
                    <v:group id="Group 21" o:spid="_x0000_s1034" style="position:absolute;left:20193;width:9146;height:93726" coordsize="9146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22" o:spid="_x0000_s1035" style="position:absolute;width:9146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HeJMYA&#10;AADbAAAADwAAAGRycy9kb3ducmV2LnhtbESPT2sCMRTE74V+h/CE3mrWtYisRpGCWqEX/xz09ty8&#10;bpZuXpYk6tpP3wiFHoeZ+Q0znXe2EVfyoXasYNDPQBCXTtdcKTjsl69jECEia2wck4I7BZjPnp+m&#10;WGh34y1dd7ESCcKhQAUmxraQMpSGLIa+a4mT9+W8xZikr6T2eEtw28g8y0bSYs1pwWBL74bK793F&#10;KvDb8eq4P5rVz3mYbz7Xp2X5dhko9dLrFhMQkbr4H/5rf2gFeQ6PL+kH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HeJMYAAADbAAAADwAAAAAAAAAAAAAAAACYAgAAZHJz&#10;L2Rvd25yZXYueG1sUEsFBgAAAAAEAAQA9QAAAIsDAAAAAA==&#10;" fillcolor="white [3212]" stroked="f" strokeweight="2.25pt">
                        <v:fill opacity="0"/>
                      </v:rect>
                      <v:group id="Group 23" o:spid="_x0000_s1036" style="position:absolute;width:6858;height:93726" coordsize="6859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shape id="Rectangle 8" o:spid="_x0000_s1037" style="position:absolute;left:184;width:6675;height:93634;visibility:visible;mso-wrap-style:square;v-text-anchor:middle" coordsize="667679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VI8IA&#10;AADbAAAADwAAAGRycy9kb3ducmV2LnhtbESPwWrDMBBE74X8g9hAb40UE0rjRDEmjaE91u0lt8Xa&#10;2CbSylhqYv99VSj0OMzMG2ZfTM6KG42h96xhvVIgiBtvem41fH1WTy8gQkQ2aD2ThpkCFIfFwx5z&#10;4+/8Qbc6tiJBOOSooYtxyKUMTUcOw8oPxMm7+NFhTHJspRnxnuDOykypZ+mw57TQ4UDHjppr/e00&#10;YKbez1htK9n6WZ6svb72pdL6cTmVOxCRpvgf/mu/GQ3ZBn6/pB8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NUjwgAAANsAAAAPAAAAAAAAAAAAAAAAAJgCAABkcnMvZG93&#10;bnJldi54bWxQSwUGAAAAAAQABAD1AAAAhwMAAAAA&#10;" path="m,l667679,r,9363456l,9363456,219021,5372097,,xe" fillcolor="#6076b4 [3204]" stroked="f" strokeweight="2.25pt">
                          <v:path arrowok="t" o:connecttype="custom" o:connectlocs="0,0;667512,0;667512,9363456;0,9363456;218966,5372097;0,0" o:connectangles="0,0,0,0,0,0"/>
                        </v:shape>
                        <v:rect id="Rectangle 25" o:spid="_x0000_s1038" style="position:absolute;width:6858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EwMMA&#10;AADbAAAADwAAAGRycy9kb3ducmV2LnhtbESP0WrCQBRE3wv+w3IF3+pGwVKjq4hSqELFqB9w2b0m&#10;wezdkN2Y+PduodDHYWbOMMt1byvxoMaXjhVMxgkIYu1MybmC6+Xr/ROED8gGK8ek4Eke1qvB2xJT&#10;4zrO6HEOuYgQ9ikqKEKoUym9LsiiH7uaOHo311gMUTa5NA12EW4rOU2SD2mx5LhQYE3bgvT93FoF&#10;er87nrKuPZaH/SWb9LN5q3+CUqNhv1mACNSH//Bf+9somM7g90v8AX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7EwMMAAADbAAAADwAAAAAAAAAAAAAAAACYAgAAZHJzL2Rv&#10;d25yZXYueG1sUEsFBgAAAAAEAAQA9QAAAIgDAAAAAA==&#10;" stroked="f" strokeweight="2.25pt">
                          <v:fill r:id="rId12" o:title="" recolor="t" rotate="t" type="frame"/>
                        </v:rect>
                      </v:group>
                    </v:group>
                    <v:shape id="Text Box 26" o:spid="_x0000_s1039" type="#_x0000_t202" style="position:absolute;left:-589;top:1587;width:23681;height:90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mgGMUA&#10;AADbAAAADwAAAGRycy9kb3ducmV2LnhtbESPQWvCQBSE7wX/w/KE3upGD1JSVylVoYe2VttCe3vN&#10;vibB7Nuw+4zx37tCweMwM98ws0XvGtVRiLVnA+NRBoq48Lbm0sDnx/ruHlQUZIuNZzJwogiL+eBm&#10;hrn1R95St5NSJQjHHA1UIm2udSwqchhHviVO3p8PDiXJUGob8JjgrtGTLJtqhzWnhQpbeqqo2O8O&#10;zkDzHcPLbyY/3bJ8lfeNPnytxm/G3A77xwdQQr1cw//tZ2tgMoXLl/QD9Pw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aAYxQAAANsAAAAPAAAAAAAAAAAAAAAAAJgCAABkcnMv&#10;ZG93bnJldi54bWxQSwUGAAAAAAQABAD1AAAAigMAAAAA&#10;" filled="f" stroked="f" strokeweight=".5pt">
                      <v:textbox inset="0,0,0,0">
                        <w:txbxContent>
                          <w:p w:rsidR="00A4592A" w:rsidRDefault="00A4592A" w:rsidP="00F93F53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A4592A" w:rsidRDefault="00A4592A" w:rsidP="00F93F53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A4592A" w:rsidRPr="00CF69EA" w:rsidRDefault="00A4592A" w:rsidP="00F93F53"/>
                        </w:txbxContent>
                      </v:textbox>
                    </v:shape>
                    <w10:wrap type="square" anchorx="page" anchory="margin"/>
                  </v:group>
                </w:pict>
              </mc:Fallback>
            </mc:AlternateContent>
          </w:r>
        </w:p>
      </w:sdtContent>
    </w:sdt>
    <w:p w:rsidR="00380249" w:rsidRDefault="00380249" w:rsidP="00380249">
      <w:pPr>
        <w:pStyle w:val="SectionHeading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:rsidR="00380249" w:rsidRDefault="00380249" w:rsidP="00A4592A">
      <w:pPr>
        <w:pStyle w:val="NoSpacing"/>
      </w:pPr>
    </w:p>
    <w:p w:rsidR="00380249" w:rsidRPr="007438E1" w:rsidRDefault="00380249" w:rsidP="00380249">
      <w:pPr>
        <w:pStyle w:val="Subsection"/>
        <w:rPr>
          <w:b/>
          <w:vanish/>
          <w:color w:val="262626" w:themeColor="text1" w:themeTint="D9"/>
          <w:sz w:val="22"/>
          <w:szCs w:val="22"/>
          <w:specVanish/>
        </w:rPr>
      </w:pPr>
      <w:r w:rsidRPr="007438E1">
        <w:rPr>
          <w:b/>
          <w:color w:val="262626" w:themeColor="text1" w:themeTint="D9"/>
          <w:sz w:val="22"/>
          <w:szCs w:val="22"/>
        </w:rPr>
        <w:t>Rick Garcia</w:t>
      </w:r>
    </w:p>
    <w:p w:rsidR="00380249" w:rsidRPr="00380249" w:rsidRDefault="00380249" w:rsidP="00380249">
      <w:pPr>
        <w:pStyle w:val="NoSpacing"/>
        <w:rPr>
          <w:color w:val="404040" w:themeColor="text1" w:themeTint="BF"/>
        </w:rPr>
      </w:pPr>
    </w:p>
    <w:p w:rsidR="008C50BB" w:rsidRDefault="008C50BB" w:rsidP="00380249">
      <w:pPr>
        <w:pStyle w:val="ListParagraph"/>
        <w:numPr>
          <w:ilvl w:val="0"/>
          <w:numId w:val="11"/>
        </w:numPr>
        <w:rPr>
          <w:rStyle w:val="IntenseEmphasis"/>
          <w:b w:val="0"/>
          <w:i w:val="0"/>
          <w:color w:val="000000" w:themeColor="text1"/>
          <w:sz w:val="20"/>
          <w:szCs w:val="20"/>
        </w:rPr>
      </w:pPr>
      <w:r>
        <w:rPr>
          <w:rStyle w:val="IntenseEmphasis"/>
          <w:b w:val="0"/>
          <w:i w:val="0"/>
          <w:color w:val="000000" w:themeColor="text1"/>
          <w:sz w:val="20"/>
          <w:szCs w:val="20"/>
        </w:rPr>
        <w:t>Colorado Health Network</w:t>
      </w:r>
    </w:p>
    <w:p w:rsidR="00380249" w:rsidRDefault="00C75FE4" w:rsidP="00380249">
      <w:pPr>
        <w:pStyle w:val="ListParagraph"/>
        <w:numPr>
          <w:ilvl w:val="0"/>
          <w:numId w:val="11"/>
        </w:numPr>
        <w:rPr>
          <w:rStyle w:val="IntenseEmphasis"/>
          <w:b w:val="0"/>
          <w:i w:val="0"/>
          <w:color w:val="000000" w:themeColor="text1"/>
          <w:sz w:val="20"/>
          <w:szCs w:val="20"/>
        </w:rPr>
      </w:pPr>
      <w:r>
        <w:rPr>
          <w:rStyle w:val="IntenseEmphasis"/>
          <w:b w:val="0"/>
          <w:i w:val="0"/>
          <w:color w:val="000000" w:themeColor="text1"/>
          <w:sz w:val="20"/>
          <w:szCs w:val="20"/>
        </w:rPr>
        <w:t>Case Manager and Volunteer C</w:t>
      </w:r>
      <w:r w:rsidR="00380249" w:rsidRPr="00380249">
        <w:rPr>
          <w:rStyle w:val="IntenseEmphasis"/>
          <w:b w:val="0"/>
          <w:i w:val="0"/>
          <w:color w:val="000000" w:themeColor="text1"/>
          <w:sz w:val="20"/>
          <w:szCs w:val="20"/>
        </w:rPr>
        <w:t>oordinator</w:t>
      </w:r>
      <w:r w:rsidR="008C50BB">
        <w:rPr>
          <w:rStyle w:val="IntenseEmphasis"/>
          <w:b w:val="0"/>
          <w:i w:val="0"/>
          <w:color w:val="000000" w:themeColor="text1"/>
          <w:sz w:val="20"/>
          <w:szCs w:val="20"/>
        </w:rPr>
        <w:t xml:space="preserve"> </w:t>
      </w:r>
      <w:r w:rsidR="00F93F53">
        <w:rPr>
          <w:rStyle w:val="IntenseEmphasis"/>
          <w:b w:val="0"/>
          <w:i w:val="0"/>
          <w:color w:val="000000" w:themeColor="text1"/>
          <w:sz w:val="20"/>
          <w:szCs w:val="20"/>
        </w:rPr>
        <w:t xml:space="preserve"> </w:t>
      </w:r>
    </w:p>
    <w:p w:rsidR="00380249" w:rsidRPr="00380249" w:rsidRDefault="00380249" w:rsidP="00380249">
      <w:pPr>
        <w:pStyle w:val="ListParagraph"/>
        <w:numPr>
          <w:ilvl w:val="0"/>
          <w:numId w:val="11"/>
        </w:numPr>
        <w:rPr>
          <w:rStyle w:val="IntenseEmphasis"/>
          <w:b w:val="0"/>
          <w:i w:val="0"/>
          <w:color w:val="000000" w:themeColor="text1"/>
          <w:sz w:val="20"/>
          <w:szCs w:val="20"/>
        </w:rPr>
      </w:pPr>
      <w:r>
        <w:rPr>
          <w:rStyle w:val="IntenseEmphasis"/>
          <w:b w:val="0"/>
          <w:i w:val="0"/>
          <w:color w:val="000000" w:themeColor="text1"/>
          <w:sz w:val="20"/>
          <w:szCs w:val="20"/>
        </w:rPr>
        <w:t>303-369-4491</w:t>
      </w:r>
    </w:p>
    <w:p w:rsidR="00380249" w:rsidRDefault="00380249" w:rsidP="00380249">
      <w:pPr>
        <w:pStyle w:val="ListParagraph"/>
        <w:numPr>
          <w:ilvl w:val="0"/>
          <w:numId w:val="11"/>
        </w:numPr>
        <w:rPr>
          <w:rStyle w:val="IntenseEmphasis"/>
          <w:b w:val="0"/>
          <w:i w:val="0"/>
          <w:color w:val="000000" w:themeColor="text1"/>
          <w:sz w:val="20"/>
          <w:szCs w:val="20"/>
        </w:rPr>
      </w:pPr>
      <w:r w:rsidRPr="00380249">
        <w:rPr>
          <w:rFonts w:cs="Arial"/>
          <w:color w:val="000000" w:themeColor="text1"/>
          <w:sz w:val="20"/>
          <w:szCs w:val="20"/>
          <w:shd w:val="clear" w:color="auto" w:fill="FFFFFF"/>
        </w:rPr>
        <w:t>Rick.Garcia@coloradohealthnetwork.org</w:t>
      </w:r>
      <w:r w:rsidRPr="00380249">
        <w:rPr>
          <w:rStyle w:val="IntenseEmphasis"/>
          <w:b w:val="0"/>
          <w:i w:val="0"/>
          <w:color w:val="000000" w:themeColor="text1"/>
          <w:sz w:val="20"/>
          <w:szCs w:val="20"/>
        </w:rPr>
        <w:t xml:space="preserve">                      </w:t>
      </w:r>
    </w:p>
    <w:p w:rsidR="00380249" w:rsidRPr="007438E1" w:rsidRDefault="00380249" w:rsidP="00380249">
      <w:pPr>
        <w:pStyle w:val="Subsection"/>
        <w:rPr>
          <w:b/>
          <w:vanish/>
          <w:color w:val="262626" w:themeColor="text1" w:themeTint="D9"/>
          <w:sz w:val="22"/>
          <w:szCs w:val="22"/>
          <w:specVanish/>
        </w:rPr>
      </w:pPr>
      <w:r w:rsidRPr="007438E1">
        <w:rPr>
          <w:b/>
          <w:color w:val="262626" w:themeColor="text1" w:themeTint="D9"/>
          <w:sz w:val="22"/>
          <w:szCs w:val="22"/>
        </w:rPr>
        <w:t xml:space="preserve">Eric Fowler </w:t>
      </w:r>
    </w:p>
    <w:p w:rsidR="00380249" w:rsidRPr="00380249" w:rsidRDefault="00380249" w:rsidP="00380249">
      <w:pPr>
        <w:pStyle w:val="NoSpacing"/>
        <w:rPr>
          <w:color w:val="404040" w:themeColor="text1" w:themeTint="BF"/>
        </w:rPr>
      </w:pPr>
    </w:p>
    <w:p w:rsidR="00380249" w:rsidRDefault="00C75FE4" w:rsidP="00380249">
      <w:pPr>
        <w:pStyle w:val="ListParagraph"/>
        <w:numPr>
          <w:ilvl w:val="0"/>
          <w:numId w:val="11"/>
        </w:numPr>
        <w:rPr>
          <w:rStyle w:val="IntenseEmphasis"/>
          <w:b w:val="0"/>
          <w:i w:val="0"/>
          <w:color w:val="000000" w:themeColor="text1"/>
          <w:sz w:val="20"/>
          <w:szCs w:val="20"/>
        </w:rPr>
      </w:pPr>
      <w:r>
        <w:rPr>
          <w:rStyle w:val="IntenseEmphasis"/>
          <w:b w:val="0"/>
          <w:i w:val="0"/>
          <w:color w:val="000000" w:themeColor="text1"/>
          <w:sz w:val="20"/>
          <w:szCs w:val="20"/>
        </w:rPr>
        <w:t>Support I</w:t>
      </w:r>
      <w:r w:rsidR="00380249">
        <w:rPr>
          <w:rStyle w:val="IntenseEmphasis"/>
          <w:b w:val="0"/>
          <w:i w:val="0"/>
          <w:color w:val="000000" w:themeColor="text1"/>
          <w:sz w:val="20"/>
          <w:szCs w:val="20"/>
        </w:rPr>
        <w:t>nstructor</w:t>
      </w:r>
      <w:r w:rsidR="00F93F53">
        <w:rPr>
          <w:rStyle w:val="IntenseEmphasis"/>
          <w:b w:val="0"/>
          <w:i w:val="0"/>
          <w:color w:val="000000" w:themeColor="text1"/>
          <w:sz w:val="20"/>
          <w:szCs w:val="20"/>
        </w:rPr>
        <w:t xml:space="preserve"> at </w:t>
      </w:r>
      <w:proofErr w:type="spellStart"/>
      <w:r w:rsidR="00F93F53">
        <w:rPr>
          <w:rStyle w:val="IntenseEmphasis"/>
          <w:b w:val="0"/>
          <w:i w:val="0"/>
          <w:color w:val="000000" w:themeColor="text1"/>
          <w:sz w:val="20"/>
          <w:szCs w:val="20"/>
        </w:rPr>
        <w:t>SeedPaths</w:t>
      </w:r>
      <w:proofErr w:type="spellEnd"/>
    </w:p>
    <w:p w:rsidR="00380249" w:rsidRPr="00380249" w:rsidRDefault="00380249" w:rsidP="00380249">
      <w:pPr>
        <w:pStyle w:val="ListParagraph"/>
        <w:numPr>
          <w:ilvl w:val="0"/>
          <w:numId w:val="11"/>
        </w:numPr>
        <w:rPr>
          <w:rStyle w:val="IntenseEmphasis"/>
          <w:b w:val="0"/>
          <w:i w:val="0"/>
          <w:color w:val="000000" w:themeColor="text1"/>
          <w:sz w:val="20"/>
          <w:szCs w:val="20"/>
        </w:rPr>
      </w:pPr>
      <w:r>
        <w:rPr>
          <w:rStyle w:val="IntenseEmphasis"/>
          <w:b w:val="0"/>
          <w:i w:val="0"/>
          <w:color w:val="000000" w:themeColor="text1"/>
          <w:sz w:val="20"/>
          <w:szCs w:val="20"/>
        </w:rPr>
        <w:t>720-515-9061</w:t>
      </w:r>
    </w:p>
    <w:p w:rsidR="00380249" w:rsidRPr="00F93F53" w:rsidRDefault="00C75FE4" w:rsidP="00380249">
      <w:pPr>
        <w:pStyle w:val="ListParagraph"/>
        <w:numPr>
          <w:ilvl w:val="0"/>
          <w:numId w:val="11"/>
        </w:numPr>
        <w:rPr>
          <w:rStyle w:val="IntenseEmphasis"/>
          <w:b w:val="0"/>
          <w:i w:val="0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  <w:shd w:val="clear" w:color="auto" w:fill="FFFFFF"/>
        </w:rPr>
        <w:t>E</w:t>
      </w:r>
      <w:r w:rsidR="00380249">
        <w:rPr>
          <w:rFonts w:cs="Arial"/>
          <w:color w:val="000000" w:themeColor="text1"/>
          <w:sz w:val="20"/>
          <w:szCs w:val="20"/>
          <w:shd w:val="clear" w:color="auto" w:fill="FFFFFF"/>
        </w:rPr>
        <w:t>ric@seedpaths.com</w:t>
      </w:r>
      <w:r w:rsidR="00380249" w:rsidRPr="00380249">
        <w:rPr>
          <w:rStyle w:val="IntenseEmphasis"/>
          <w:b w:val="0"/>
          <w:i w:val="0"/>
          <w:color w:val="000000" w:themeColor="text1"/>
          <w:sz w:val="20"/>
          <w:szCs w:val="20"/>
        </w:rPr>
        <w:t xml:space="preserve">                  </w:t>
      </w:r>
    </w:p>
    <w:p w:rsidR="00F93F53" w:rsidRPr="005A2E92" w:rsidRDefault="005A2E92" w:rsidP="00F93F53">
      <w:pPr>
        <w:pStyle w:val="Subsection"/>
        <w:rPr>
          <w:b/>
          <w:vanish/>
          <w:color w:val="262626" w:themeColor="text1" w:themeTint="D9"/>
          <w:sz w:val="22"/>
          <w:szCs w:val="22"/>
          <w:specVanish/>
        </w:rPr>
      </w:pPr>
      <w:r>
        <w:rPr>
          <w:b/>
          <w:color w:val="262626" w:themeColor="text1" w:themeTint="D9"/>
          <w:sz w:val="22"/>
          <w:szCs w:val="22"/>
        </w:rPr>
        <w:t>Billy Hart</w:t>
      </w:r>
    </w:p>
    <w:p w:rsidR="00F93F53" w:rsidRPr="00380249" w:rsidRDefault="00F93F53" w:rsidP="00F93F53">
      <w:pPr>
        <w:pStyle w:val="NoSpacing"/>
        <w:rPr>
          <w:color w:val="404040" w:themeColor="text1" w:themeTint="BF"/>
        </w:rPr>
      </w:pPr>
    </w:p>
    <w:p w:rsidR="00F93F53" w:rsidRDefault="005A2E92" w:rsidP="00F93F53">
      <w:pPr>
        <w:pStyle w:val="ListParagraph"/>
        <w:numPr>
          <w:ilvl w:val="0"/>
          <w:numId w:val="11"/>
        </w:numPr>
        <w:rPr>
          <w:rStyle w:val="IntenseEmphasis"/>
          <w:b w:val="0"/>
          <w:i w:val="0"/>
          <w:color w:val="000000" w:themeColor="text1"/>
          <w:sz w:val="20"/>
          <w:szCs w:val="20"/>
        </w:rPr>
      </w:pPr>
      <w:r>
        <w:rPr>
          <w:rStyle w:val="IntenseEmphasis"/>
          <w:b w:val="0"/>
          <w:i w:val="0"/>
          <w:color w:val="000000" w:themeColor="text1"/>
          <w:sz w:val="20"/>
          <w:szCs w:val="20"/>
        </w:rPr>
        <w:t>IT Director at Global Geophysical Services</w:t>
      </w:r>
    </w:p>
    <w:p w:rsidR="00F93F53" w:rsidRPr="00380249" w:rsidRDefault="005A2E92" w:rsidP="00F93F53">
      <w:pPr>
        <w:pStyle w:val="ListParagraph"/>
        <w:numPr>
          <w:ilvl w:val="0"/>
          <w:numId w:val="11"/>
        </w:numPr>
        <w:rPr>
          <w:rStyle w:val="IntenseEmphasis"/>
          <w:b w:val="0"/>
          <w:i w:val="0"/>
          <w:color w:val="000000" w:themeColor="text1"/>
          <w:sz w:val="20"/>
          <w:szCs w:val="20"/>
        </w:rPr>
      </w:pPr>
      <w:r>
        <w:rPr>
          <w:rStyle w:val="IntenseEmphasis"/>
          <w:b w:val="0"/>
          <w:i w:val="0"/>
          <w:color w:val="000000" w:themeColor="text1"/>
          <w:sz w:val="20"/>
          <w:szCs w:val="20"/>
        </w:rPr>
        <w:t>281-788-8989</w:t>
      </w:r>
    </w:p>
    <w:p w:rsidR="00F93F53" w:rsidRPr="00380249" w:rsidRDefault="005A2E92" w:rsidP="00F93F53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  <w:shd w:val="clear" w:color="auto" w:fill="FFFFFF"/>
        </w:rPr>
        <w:t>B.Hart@globalgeophysicalservices.com</w:t>
      </w:r>
      <w:r w:rsidR="00F93F53" w:rsidRPr="00380249">
        <w:rPr>
          <w:rStyle w:val="IntenseEmphasis"/>
          <w:b w:val="0"/>
          <w:i w:val="0"/>
          <w:color w:val="000000" w:themeColor="text1"/>
          <w:sz w:val="20"/>
          <w:szCs w:val="20"/>
        </w:rPr>
        <w:t xml:space="preserve">            </w:t>
      </w:r>
    </w:p>
    <w:p w:rsidR="00F93F53" w:rsidRPr="00380249" w:rsidRDefault="00F93F53" w:rsidP="00380249">
      <w:pPr>
        <w:rPr>
          <w:bCs/>
          <w:iCs/>
          <w:color w:val="000000" w:themeColor="text1"/>
          <w:sz w:val="20"/>
          <w:szCs w:val="20"/>
        </w:rPr>
      </w:pPr>
    </w:p>
    <w:p w:rsidR="00380249" w:rsidRPr="00380249" w:rsidRDefault="00380249" w:rsidP="00380249"/>
    <w:p w:rsidR="00380249" w:rsidRPr="00064907" w:rsidRDefault="00380249" w:rsidP="00380249">
      <w:pPr>
        <w:tabs>
          <w:tab w:val="left" w:pos="6399"/>
        </w:tabs>
        <w:spacing w:after="0"/>
      </w:pPr>
      <w:r w:rsidRPr="00CF69EA">
        <w:rPr>
          <w:noProof/>
        </w:rPr>
        <mc:AlternateContent>
          <mc:Choice Requires="wpg">
            <w:drawing>
              <wp:anchor distT="0" distB="0" distL="457200" distR="457200" simplePos="0" relativeHeight="251661312" behindDoc="0" locked="0" layoutInCell="1" allowOverlap="1" wp14:anchorId="6EF39183" wp14:editId="1122540A">
                <wp:simplePos x="0" y="0"/>
                <wp:positionH relativeFrom="page">
                  <wp:posOffset>5534025</wp:posOffset>
                </wp:positionH>
                <wp:positionV relativeFrom="page">
                  <wp:align>bottom</wp:align>
                </wp:positionV>
                <wp:extent cx="2238375" cy="9858375"/>
                <wp:effectExtent l="0" t="0" r="0" b="9525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9858375"/>
                          <a:chOff x="-58979" y="0"/>
                          <a:chExt cx="2992946" cy="937260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2019300" y="0"/>
                            <a:ext cx="914667" cy="9372600"/>
                            <a:chOff x="0" y="0"/>
                            <a:chExt cx="914667" cy="937260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914667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685800" cy="9372600"/>
                              <a:chOff x="0" y="0"/>
                              <a:chExt cx="685922" cy="9372600"/>
                            </a:xfrm>
                          </wpg:grpSpPr>
                          <wps:wsp>
                            <wps:cNvPr id="17" name="Rectangle 8"/>
                            <wps:cNvSpPr/>
                            <wps:spPr>
                              <a:xfrm>
                                <a:off x="1841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0 w 667679"/>
                                  <a:gd name="connsiteY4" fmla="*/ 0 h 9363456"/>
                                  <a:gd name="connsiteX0" fmla="*/ 19104 w 686783"/>
                                  <a:gd name="connsiteY0" fmla="*/ 0 h 9363456"/>
                                  <a:gd name="connsiteX1" fmla="*/ 686783 w 686783"/>
                                  <a:gd name="connsiteY1" fmla="*/ 0 h 9363456"/>
                                  <a:gd name="connsiteX2" fmla="*/ 686783 w 686783"/>
                                  <a:gd name="connsiteY2" fmla="*/ 9363456 h 9363456"/>
                                  <a:gd name="connsiteX3" fmla="*/ 19104 w 686783"/>
                                  <a:gd name="connsiteY3" fmla="*/ 9363456 h 9363456"/>
                                  <a:gd name="connsiteX4" fmla="*/ 0 w 686783"/>
                                  <a:gd name="connsiteY4" fmla="*/ 5353050 h 9363456"/>
                                  <a:gd name="connsiteX5" fmla="*/ 19104 w 686783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28546 w 667679"/>
                                  <a:gd name="connsiteY4" fmla="*/ 5419712 h 9363456"/>
                                  <a:gd name="connsiteX5" fmla="*/ 0 w 667679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19021 w 667679"/>
                                  <a:gd name="connsiteY4" fmla="*/ 5372097 h 9363456"/>
                                  <a:gd name="connsiteX5" fmla="*/ 0 w 667679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679" h="9363456">
                                    <a:moveTo>
                                      <a:pt x="0" y="0"/>
                                    </a:moveTo>
                                    <a:lnTo>
                                      <a:pt x="667679" y="0"/>
                                    </a:lnTo>
                                    <a:lnTo>
                                      <a:pt x="667679" y="9363456"/>
                                    </a:lnTo>
                                    <a:lnTo>
                                      <a:pt x="0" y="9363456"/>
                                    </a:lnTo>
                                    <a:lnTo>
                                      <a:pt x="219021" y="53720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" name="Text Box 19"/>
                        <wps:cNvSpPr txBox="1"/>
                        <wps:spPr>
                          <a:xfrm>
                            <a:off x="-58979" y="226391"/>
                            <a:ext cx="2368213" cy="8936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92A" w:rsidRDefault="00A4592A" w:rsidP="00380249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</w:p>
                            <w:p w:rsidR="00A4592A" w:rsidRDefault="00A4592A" w:rsidP="00380249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</w:p>
                            <w:p w:rsidR="00A4592A" w:rsidRDefault="00A4592A" w:rsidP="00380249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39183" id="Group 13" o:spid="_x0000_s1040" style="position:absolute;margin-left:435.75pt;margin-top:0;width:176.25pt;height:776.25pt;z-index:251661312;mso-wrap-distance-left:36pt;mso-wrap-distance-right:36pt;mso-position-horizontal-relative:page;mso-position-vertical:bottom;mso-position-vertical-relative:page;mso-width-relative:margin" coordorigin="-589" coordsize="2992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">
                <v:group id="Group 14" o:spid="_x0000_s1041" style="position:absolute;left:20193;width:9146;height:93726" coordsize="9146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15" o:spid="_x0000_s1042" style="position:absolute;width:9146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M7cQA&#10;AADbAAAADwAAAGRycy9kb3ducmV2LnhtbERPTWsCMRC9C/0PYQq9aVZrRbZGEUHbQi9qD/Y23Uw3&#10;SzeTJcnq2l9vBMHbPN7nzBadrcWRfKgcKxgOMhDEhdMVlwq+9uv+FESIyBprx6TgTAEW84feDHPt&#10;Tryl4y6WIoVwyFGBibHJpQyFIYth4BrixP06bzEm6EupPZ5SuK3lKMsm0mLFqcFgQytDxd+utQr8&#10;dro57A9m8//zPPr4fPteF+N2qNTTY7d8BRGpi3fxzf2u0/wXuP6SDp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kjO3EAAAA2wAAAA8AAAAAAAAAAAAAAAAAmAIAAGRycy9k&#10;b3ducmV2LnhtbFBLBQYAAAAABAAEAPUAAACJAwAAAAA=&#10;" fillcolor="white [3212]" stroked="f" strokeweight="2.25pt">
                    <v:fill opacity="0"/>
                  </v:rect>
                  <v:group id="Group 16" o:spid="_x0000_s1043" style="position:absolute;width:6858;height:93726" coordsize="6859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Rectangle 8" o:spid="_x0000_s1044" style="position:absolute;left:184;width:6675;height:93634;visibility:visible;mso-wrap-style:square;v-text-anchor:middle" coordsize="667679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6B6cAA&#10;AADbAAAADwAAAGRycy9kb3ducmV2LnhtbERPPW/CMBDdK/U/WFeJrdhlAJrGIFSIBCNpl26n+JpE&#10;sc9RbCD59xipUrd7ep+Xb0dnxZWG0HrW8DZXIIgrb1quNXx/Fa9rECEiG7SeScNEAbab56ccM+Nv&#10;fKZrGWuRQjhkqKGJsc+kDFVDDsPc98SJ+/WDw5jgUEsz4C2FOysXSi2lw5ZTQ4M9fTZUdeXFacCF&#10;Ov1g8V7I2k/yYG23b3dK69nLuPsAEWmM/+I/99Gk+St4/JIOkJ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n6B6cAAAADbAAAADwAAAAAAAAAAAAAAAACYAgAAZHJzL2Rvd25y&#10;ZXYueG1sUEsFBgAAAAAEAAQA9QAAAIUDAAAAAA==&#10;" path="m,l667679,r,9363456l,9363456,219021,5372097,,xe" fillcolor="#6076b4 [3204]" stroked="f" strokeweight="2.25pt">
                      <v:path arrowok="t" o:connecttype="custom" o:connectlocs="0,0;667512,0;667512,9363456;0,9363456;218966,5372097;0,0" o:connectangles="0,0,0,0,0,0"/>
                    </v:shape>
                    <v:rect id="Rectangle 18" o:spid="_x0000_s1045" style="position:absolute;width:6858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h48QA&#10;AADbAAAADwAAAGRycy9kb3ducmV2LnhtbESP0WrCQBBF34X+wzKFvulGoVJTVymVQhUqRvsBw+6Y&#10;BLOzIbsx6d93Hgp9m+HeuffMejv6Rt2pi3VgA/NZBorYBldzaeD78jF9ARUTssMmMBn4oQjbzcNk&#10;jbkLAxd0P6dSSQjHHA1UKbW51tFW5DHOQkss2jV0HpOsXaldh4OE+0YvsmypPdYsDRW29F6RvZ17&#10;b8Dud8dTMfTH+rC/FPPxedXbr2TM0+P49goq0Zj+zX/Xn07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DoePEAAAA2wAAAA8AAAAAAAAAAAAAAAAAmAIAAGRycy9k&#10;b3ducmV2LnhtbFBLBQYAAAAABAAEAPUAAACJAwAAAAA=&#10;" stroked="f" strokeweight="2.25pt">
                      <v:fill r:id="rId12" o:title="" recolor="t" rotate="t" type="frame"/>
                    </v:rect>
                  </v:group>
                </v:group>
                <v:shape id="Text Box 19" o:spid="_x0000_s1046" type="#_x0000_t202" style="position:absolute;left:-589;top:2263;width:23681;height:89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+18MA&#10;AADbAAAADwAAAGRycy9kb3ducmV2LnhtbERPS2vCQBC+F/oflin0Vjd6KDV1FbEKHvpQ20J7m2an&#10;SWh2NuyOMf57tyB4m4/vOZNZ7xrVUYi1ZwPDQQaKuPC25tLAx/vq7gFUFGSLjWcycKQIs+n11QRz&#10;6w+8pW4npUohHHM0UIm0udaxqMhhHPiWOHG/PjiUBEOpbcBDCneNHmXZvXZYc2qosKVFRcXfbu8M&#10;NF8xPP9k8t09lS+yedP7z+Xw1Zjbm37+CEqol4v47F7bNH8M/7+kA/T0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+18MAAADbAAAADwAAAAAAAAAAAAAAAACYAgAAZHJzL2Rv&#10;d25yZXYueG1sUEsFBgAAAAAEAAQA9QAAAIgDAAAAAA==&#10;" filled="f" stroked="f" strokeweight=".5pt">
                  <v:textbox inset="0,0,0,0">
                    <w:txbxContent>
                      <w:p w:rsidR="00A4592A" w:rsidRDefault="00A4592A" w:rsidP="00380249">
                        <w:pPr>
                          <w:rPr>
                            <w:rFonts w:asciiTheme="majorHAnsi" w:hAnsiTheme="majorHAnsi"/>
                          </w:rPr>
                        </w:pPr>
                      </w:p>
                      <w:p w:rsidR="00A4592A" w:rsidRDefault="00A4592A" w:rsidP="00380249">
                        <w:pPr>
                          <w:rPr>
                            <w:rFonts w:asciiTheme="majorHAnsi" w:hAnsiTheme="majorHAnsi"/>
                          </w:rPr>
                        </w:pPr>
                      </w:p>
                      <w:p w:rsidR="00A4592A" w:rsidRDefault="00A4592A" w:rsidP="00380249">
                        <w:pPr>
                          <w:rPr>
                            <w:rFonts w:asciiTheme="majorHAnsi" w:hAnsiTheme="majorHAnsi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sectPr w:rsidR="00380249" w:rsidRPr="00064907" w:rsidSect="00E24ED4">
      <w:head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774" w:rsidRDefault="00B52774">
      <w:pPr>
        <w:spacing w:after="0" w:line="240" w:lineRule="auto"/>
      </w:pPr>
      <w:r>
        <w:separator/>
      </w:r>
    </w:p>
  </w:endnote>
  <w:endnote w:type="continuationSeparator" w:id="0">
    <w:p w:rsidR="00B52774" w:rsidRDefault="00B52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774" w:rsidRDefault="00B52774">
      <w:pPr>
        <w:spacing w:after="0" w:line="240" w:lineRule="auto"/>
      </w:pPr>
      <w:r>
        <w:separator/>
      </w:r>
    </w:p>
  </w:footnote>
  <w:footnote w:type="continuationSeparator" w:id="0">
    <w:p w:rsidR="00B52774" w:rsidRDefault="00B52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2A" w:rsidRDefault="00A4592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E574B"/>
    <w:multiLevelType w:val="hybridMultilevel"/>
    <w:tmpl w:val="2F925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9444D"/>
    <w:multiLevelType w:val="hybridMultilevel"/>
    <w:tmpl w:val="E69A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A0069"/>
    <w:multiLevelType w:val="hybridMultilevel"/>
    <w:tmpl w:val="1E1A15F2"/>
    <w:lvl w:ilvl="0" w:tplc="26A60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F357C"/>
    <w:multiLevelType w:val="hybridMultilevel"/>
    <w:tmpl w:val="0AB2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17565A"/>
    <w:multiLevelType w:val="hybridMultilevel"/>
    <w:tmpl w:val="0ECE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9E7A91"/>
    <w:multiLevelType w:val="hybridMultilevel"/>
    <w:tmpl w:val="A23A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0BA6DE7"/>
    <w:multiLevelType w:val="hybridMultilevel"/>
    <w:tmpl w:val="2B7E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8458BE"/>
    <w:multiLevelType w:val="hybridMultilevel"/>
    <w:tmpl w:val="9688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11"/>
  </w:num>
  <w:num w:numId="8">
    <w:abstractNumId w:val="10"/>
  </w:num>
  <w:num w:numId="9">
    <w:abstractNumId w:val="6"/>
  </w:num>
  <w:num w:numId="10">
    <w:abstractNumId w:val="4"/>
  </w:num>
  <w:num w:numId="11">
    <w:abstractNumId w:val="8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45"/>
    <w:rsid w:val="00007E9F"/>
    <w:rsid w:val="0005433F"/>
    <w:rsid w:val="00064907"/>
    <w:rsid w:val="00095783"/>
    <w:rsid w:val="000A18B8"/>
    <w:rsid w:val="000E1D1F"/>
    <w:rsid w:val="000F6E2F"/>
    <w:rsid w:val="0013589D"/>
    <w:rsid w:val="00153F2A"/>
    <w:rsid w:val="00160FB0"/>
    <w:rsid w:val="00167F45"/>
    <w:rsid w:val="00172F06"/>
    <w:rsid w:val="0017624B"/>
    <w:rsid w:val="001C6259"/>
    <w:rsid w:val="002F3682"/>
    <w:rsid w:val="00303AB4"/>
    <w:rsid w:val="003300F1"/>
    <w:rsid w:val="003409F7"/>
    <w:rsid w:val="00370349"/>
    <w:rsid w:val="00380249"/>
    <w:rsid w:val="0043405C"/>
    <w:rsid w:val="00437BA6"/>
    <w:rsid w:val="004B0F28"/>
    <w:rsid w:val="004D02E8"/>
    <w:rsid w:val="00506851"/>
    <w:rsid w:val="005A2E92"/>
    <w:rsid w:val="0065509D"/>
    <w:rsid w:val="006B44D6"/>
    <w:rsid w:val="00724EB4"/>
    <w:rsid w:val="007438E1"/>
    <w:rsid w:val="00784989"/>
    <w:rsid w:val="007C504C"/>
    <w:rsid w:val="008C50BB"/>
    <w:rsid w:val="00902DA4"/>
    <w:rsid w:val="00A018DF"/>
    <w:rsid w:val="00A305C5"/>
    <w:rsid w:val="00A4472A"/>
    <w:rsid w:val="00A4592A"/>
    <w:rsid w:val="00A53BA9"/>
    <w:rsid w:val="00A65E03"/>
    <w:rsid w:val="00AB5C82"/>
    <w:rsid w:val="00AE0C5F"/>
    <w:rsid w:val="00B477DC"/>
    <w:rsid w:val="00B52774"/>
    <w:rsid w:val="00B52C13"/>
    <w:rsid w:val="00BA033E"/>
    <w:rsid w:val="00BE7F1E"/>
    <w:rsid w:val="00C1669D"/>
    <w:rsid w:val="00C75FE4"/>
    <w:rsid w:val="00C92940"/>
    <w:rsid w:val="00CF69EA"/>
    <w:rsid w:val="00D607E6"/>
    <w:rsid w:val="00D77DD9"/>
    <w:rsid w:val="00E1715C"/>
    <w:rsid w:val="00E24ED4"/>
    <w:rsid w:val="00EA5E42"/>
    <w:rsid w:val="00EE30D0"/>
    <w:rsid w:val="00EE4CF3"/>
    <w:rsid w:val="00F800F4"/>
    <w:rsid w:val="00F93F53"/>
    <w:rsid w:val="00FA735B"/>
    <w:rsid w:val="00FD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283DA1-635F-4F9A-BA2F-E3D3BC73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  <w:rPr>
      <w:color w:val="404040" w:themeColor="text1" w:themeTint="BF"/>
    </w:r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018D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E7F1E"/>
  </w:style>
  <w:style w:type="character" w:customStyle="1" w:styleId="a">
    <w:name w:val="a"/>
    <w:basedOn w:val="DefaultParagraphFont"/>
    <w:rsid w:val="004B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hnologist\AppData\Roaming\Microsoft\Templates\Resume%20(Executive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75CD0BED9C4C9A97F973CD70A2C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63EA6-3566-4C02-B786-562C0CC6C219}"/>
      </w:docPartPr>
      <w:docPartBody>
        <w:p w:rsidR="00573E0B" w:rsidRDefault="00573E0B" w:rsidP="00573E0B">
          <w:pPr>
            <w:pStyle w:val="BC75CD0BED9C4C9A97F973CD70A2C6E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060452DBB1D147A998F5F4C43928E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CBB1-04EC-410E-8D1C-889C412067A0}"/>
      </w:docPartPr>
      <w:docPartBody>
        <w:p w:rsidR="00573E0B" w:rsidRDefault="00573E0B" w:rsidP="00573E0B">
          <w:pPr>
            <w:pStyle w:val="060452DBB1D147A998F5F4C43928EC7B"/>
          </w:pPr>
          <w:r>
            <w:t>[Type Your Name]</w:t>
          </w:r>
        </w:p>
      </w:docPartBody>
    </w:docPart>
    <w:docPart>
      <w:docPartPr>
        <w:name w:val="C0C5FF1A2E874FC8BFCB66B85DC21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2A096-294E-4333-B29A-11A64EDFB75A}"/>
      </w:docPartPr>
      <w:docPartBody>
        <w:p w:rsidR="00573E0B" w:rsidRDefault="00573E0B" w:rsidP="00573E0B">
          <w:pPr>
            <w:pStyle w:val="C0C5FF1A2E874FC8BFCB66B85DC21E34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DDFA5F2EBFFF47A693DB91F8D5115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CC873-9933-4609-BEB5-B12E21ABBEDF}"/>
      </w:docPartPr>
      <w:docPartBody>
        <w:p w:rsidR="00573E0B" w:rsidRDefault="00573E0B" w:rsidP="00573E0B">
          <w:pPr>
            <w:pStyle w:val="DDFA5F2EBFFF47A693DB91F8D5115FAF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9D78C77BE031464E820E30997BFFB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0F40A-419F-4803-9CB5-93AFD34FBBF6}"/>
      </w:docPartPr>
      <w:docPartBody>
        <w:p w:rsidR="00573E0B" w:rsidRDefault="00573E0B" w:rsidP="00573E0B">
          <w:pPr>
            <w:pStyle w:val="9D78C77BE031464E820E30997BFFB74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317C550C828498AA8E4F5BB1FE5C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E9C27-441C-4FA7-A016-CCD24D06A2C4}"/>
      </w:docPartPr>
      <w:docPartBody>
        <w:p w:rsidR="00000000" w:rsidRDefault="00573E0B" w:rsidP="00573E0B">
          <w:pPr>
            <w:pStyle w:val="A317C550C828498AA8E4F5BB1FE5C7E5"/>
          </w:pPr>
          <w:r>
            <w:t>[Type Your Name]</w:t>
          </w:r>
        </w:p>
      </w:docPartBody>
    </w:docPart>
    <w:docPart>
      <w:docPartPr>
        <w:name w:val="ACE2C24C8CC24867901057387DA36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BD1A0-2837-4541-A1EA-10E015C543A9}"/>
      </w:docPartPr>
      <w:docPartBody>
        <w:p w:rsidR="00000000" w:rsidRDefault="00573E0B" w:rsidP="00573E0B">
          <w:pPr>
            <w:pStyle w:val="ACE2C24C8CC24867901057387DA369B2"/>
          </w:pPr>
          <w:r>
            <w:rPr>
              <w:color w:val="44546A" w:themeColor="text2"/>
            </w:rPr>
            <w:t>[Type your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0B"/>
    <w:rsid w:val="0057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573E0B"/>
    <w:rPr>
      <w:color w:val="808080"/>
    </w:rPr>
  </w:style>
  <w:style w:type="paragraph" w:customStyle="1" w:styleId="D97F71DCFD6049009CB2A28F8CAA842E">
    <w:name w:val="D97F71DCFD6049009CB2A28F8CAA842E"/>
  </w:style>
  <w:style w:type="paragraph" w:customStyle="1" w:styleId="6AF1B86135C541A68D82D358073E9579">
    <w:name w:val="6AF1B86135C541A68D82D358073E9579"/>
  </w:style>
  <w:style w:type="paragraph" w:customStyle="1" w:styleId="A2D3394A5F3A4FC28DCB7B803E4C187B">
    <w:name w:val="A2D3394A5F3A4FC28DCB7B803E4C187B"/>
  </w:style>
  <w:style w:type="paragraph" w:customStyle="1" w:styleId="326B5F90754F4A8B9BF4BBDE1F3CC403">
    <w:name w:val="326B5F90754F4A8B9BF4BBDE1F3CC403"/>
  </w:style>
  <w:style w:type="paragraph" w:customStyle="1" w:styleId="99BBC08A9D3E4116A5AAC88C90D43DBF">
    <w:name w:val="99BBC08A9D3E4116A5AAC88C90D43DBF"/>
  </w:style>
  <w:style w:type="paragraph" w:customStyle="1" w:styleId="46CABE0CFEDA4F908705D304A31A87AA">
    <w:name w:val="46CABE0CFEDA4F908705D304A31A87AA"/>
  </w:style>
  <w:style w:type="paragraph" w:customStyle="1" w:styleId="E540BB4293C3453581E2A8C9C81B3DAB">
    <w:name w:val="E540BB4293C3453581E2A8C9C81B3DAB"/>
  </w:style>
  <w:style w:type="paragraph" w:customStyle="1" w:styleId="B56760580D414D2D958C6397E4A08A64">
    <w:name w:val="B56760580D414D2D958C6397E4A08A64"/>
  </w:style>
  <w:style w:type="paragraph" w:customStyle="1" w:styleId="4CE03E8B58DA4C81A59DEE21F260EC9D">
    <w:name w:val="4CE03E8B58DA4C81A59DEE21F260EC9D"/>
  </w:style>
  <w:style w:type="paragraph" w:customStyle="1" w:styleId="42B600ECA4DA4A3A8AE38E5F947D7D28">
    <w:name w:val="42B600ECA4DA4A3A8AE38E5F947D7D28"/>
  </w:style>
  <w:style w:type="paragraph" w:customStyle="1" w:styleId="7C5E98AA635847F99D55ADF617BFDE58">
    <w:name w:val="7C5E98AA635847F99D55ADF617BFDE58"/>
  </w:style>
  <w:style w:type="paragraph" w:customStyle="1" w:styleId="0DE15DD9D5F24B028B2126B98F726957">
    <w:name w:val="0DE15DD9D5F24B028B2126B98F726957"/>
  </w:style>
  <w:style w:type="paragraph" w:customStyle="1" w:styleId="E8FF095F84354503AFD9E64DE6A49315">
    <w:name w:val="E8FF095F84354503AFD9E64DE6A49315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5B9BD5" w:themeColor="accent1"/>
    </w:rPr>
  </w:style>
  <w:style w:type="paragraph" w:customStyle="1" w:styleId="B7A9D2896C7D49CBA7DE871BB673A7E8">
    <w:name w:val="B7A9D2896C7D49CBA7DE871BB673A7E8"/>
  </w:style>
  <w:style w:type="paragraph" w:customStyle="1" w:styleId="5771F5F24F3A45FA8A809D86A8444CD9">
    <w:name w:val="5771F5F24F3A45FA8A809D86A8444CD9"/>
  </w:style>
  <w:style w:type="paragraph" w:customStyle="1" w:styleId="FE81C372CC724DDA8CB945EB84A506E6">
    <w:name w:val="FE81C372CC724DDA8CB945EB84A506E6"/>
  </w:style>
  <w:style w:type="paragraph" w:customStyle="1" w:styleId="3950A78A8D0B40A088E781951E3C82E2">
    <w:name w:val="3950A78A8D0B40A088E781951E3C82E2"/>
  </w:style>
  <w:style w:type="paragraph" w:customStyle="1" w:styleId="84C69A5FE6734DE69E745424D486BE08">
    <w:name w:val="84C69A5FE6734DE69E745424D486BE08"/>
  </w:style>
  <w:style w:type="paragraph" w:customStyle="1" w:styleId="7A5D18BF11C04A90920E8EABFBA2BB0B">
    <w:name w:val="7A5D18BF11C04A90920E8EABFBA2BB0B"/>
  </w:style>
  <w:style w:type="paragraph" w:customStyle="1" w:styleId="BC75CD0BED9C4C9A97F973CD70A2C6E8">
    <w:name w:val="BC75CD0BED9C4C9A97F973CD70A2C6E8"/>
    <w:rsid w:val="00573E0B"/>
  </w:style>
  <w:style w:type="paragraph" w:customStyle="1" w:styleId="060452DBB1D147A998F5F4C43928EC7B">
    <w:name w:val="060452DBB1D147A998F5F4C43928EC7B"/>
    <w:rsid w:val="00573E0B"/>
  </w:style>
  <w:style w:type="paragraph" w:customStyle="1" w:styleId="C0C5FF1A2E874FC8BFCB66B85DC21E34">
    <w:name w:val="C0C5FF1A2E874FC8BFCB66B85DC21E34"/>
    <w:rsid w:val="00573E0B"/>
  </w:style>
  <w:style w:type="paragraph" w:customStyle="1" w:styleId="C0E91B681EF2483DB6444B2E6D5F4695">
    <w:name w:val="C0E91B681EF2483DB6444B2E6D5F4695"/>
    <w:rsid w:val="00573E0B"/>
  </w:style>
  <w:style w:type="paragraph" w:customStyle="1" w:styleId="DDFA5F2EBFFF47A693DB91F8D5115FAF">
    <w:name w:val="DDFA5F2EBFFF47A693DB91F8D5115FAF"/>
    <w:rsid w:val="00573E0B"/>
  </w:style>
  <w:style w:type="paragraph" w:customStyle="1" w:styleId="69487E7F58F14319846EEE1F6E217842">
    <w:name w:val="69487E7F58F14319846EEE1F6E217842"/>
    <w:rsid w:val="00573E0B"/>
  </w:style>
  <w:style w:type="paragraph" w:customStyle="1" w:styleId="26EC6FDF3AF045A597B53149E3C5AA8F">
    <w:name w:val="26EC6FDF3AF045A597B53149E3C5AA8F"/>
    <w:rsid w:val="00573E0B"/>
  </w:style>
  <w:style w:type="paragraph" w:customStyle="1" w:styleId="F0CAC84450F942D099C1627530EE555B">
    <w:name w:val="F0CAC84450F942D099C1627530EE555B"/>
    <w:rsid w:val="00573E0B"/>
  </w:style>
  <w:style w:type="paragraph" w:customStyle="1" w:styleId="8C98D9A924464796A8D63346F6E615E8">
    <w:name w:val="8C98D9A924464796A8D63346F6E615E8"/>
    <w:rsid w:val="00573E0B"/>
  </w:style>
  <w:style w:type="paragraph" w:customStyle="1" w:styleId="104A82A160C94368ADC3104E0F07000A">
    <w:name w:val="104A82A160C94368ADC3104E0F07000A"/>
    <w:rsid w:val="00573E0B"/>
  </w:style>
  <w:style w:type="paragraph" w:customStyle="1" w:styleId="3B41B3B7A5D440BE9A1CE1C0994E8452">
    <w:name w:val="3B41B3B7A5D440BE9A1CE1C0994E8452"/>
    <w:rsid w:val="00573E0B"/>
  </w:style>
  <w:style w:type="paragraph" w:customStyle="1" w:styleId="DB323840D64E4B269EA5D663DC5A8D54">
    <w:name w:val="DB323840D64E4B269EA5D663DC5A8D54"/>
    <w:rsid w:val="00573E0B"/>
  </w:style>
  <w:style w:type="paragraph" w:customStyle="1" w:styleId="DE2A7B3DE0414942B9A150CBB268BD24">
    <w:name w:val="DE2A7B3DE0414942B9A150CBB268BD24"/>
    <w:rsid w:val="00573E0B"/>
  </w:style>
  <w:style w:type="paragraph" w:customStyle="1" w:styleId="9F8273452C0C4E4C89EC22AB39581024">
    <w:name w:val="9F8273452C0C4E4C89EC22AB39581024"/>
    <w:rsid w:val="00573E0B"/>
  </w:style>
  <w:style w:type="paragraph" w:customStyle="1" w:styleId="488A6C125EE848DAABD9543E353D1621">
    <w:name w:val="488A6C125EE848DAABD9543E353D1621"/>
    <w:rsid w:val="00573E0B"/>
  </w:style>
  <w:style w:type="paragraph" w:customStyle="1" w:styleId="E6A0C41095C049F7AD97AD77691FA3AE">
    <w:name w:val="E6A0C41095C049F7AD97AD77691FA3AE"/>
    <w:rsid w:val="00573E0B"/>
  </w:style>
  <w:style w:type="paragraph" w:customStyle="1" w:styleId="9D78C77BE031464E820E30997BFFB744">
    <w:name w:val="9D78C77BE031464E820E30997BFFB744"/>
    <w:rsid w:val="00573E0B"/>
  </w:style>
  <w:style w:type="paragraph" w:customStyle="1" w:styleId="34042580F349495BA6F0EE366B9F6DAE">
    <w:name w:val="34042580F349495BA6F0EE366B9F6DAE"/>
    <w:rsid w:val="00573E0B"/>
  </w:style>
  <w:style w:type="paragraph" w:customStyle="1" w:styleId="161E66F7C0F7442D959D489E331397D1">
    <w:name w:val="161E66F7C0F7442D959D489E331397D1"/>
    <w:rsid w:val="00573E0B"/>
  </w:style>
  <w:style w:type="paragraph" w:customStyle="1" w:styleId="EDAC4982B6CF428CB269E0D9205A62D9">
    <w:name w:val="EDAC4982B6CF428CB269E0D9205A62D9"/>
    <w:rsid w:val="00573E0B"/>
  </w:style>
  <w:style w:type="paragraph" w:customStyle="1" w:styleId="4E5018CBBD3848AFB32FA9EFFE29F054">
    <w:name w:val="4E5018CBBD3848AFB32FA9EFFE29F054"/>
    <w:rsid w:val="00573E0B"/>
  </w:style>
  <w:style w:type="paragraph" w:customStyle="1" w:styleId="886EAB8940314048BBA496E2804869F6">
    <w:name w:val="886EAB8940314048BBA496E2804869F6"/>
    <w:rsid w:val="00573E0B"/>
  </w:style>
  <w:style w:type="paragraph" w:customStyle="1" w:styleId="007E27D4DA7F4B6EA3E094A06730FB87">
    <w:name w:val="007E27D4DA7F4B6EA3E094A06730FB87"/>
    <w:rsid w:val="00573E0B"/>
  </w:style>
  <w:style w:type="paragraph" w:customStyle="1" w:styleId="A317C550C828498AA8E4F5BB1FE5C7E5">
    <w:name w:val="A317C550C828498AA8E4F5BB1FE5C7E5"/>
    <w:rsid w:val="00573E0B"/>
  </w:style>
  <w:style w:type="paragraph" w:customStyle="1" w:styleId="ACE2C24C8CC24867901057387DA369B2">
    <w:name w:val="ACE2C24C8CC24867901057387DA369B2"/>
    <w:rsid w:val="00573E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8751 Pearl St L1, Denver CO 80229</CompanyAddress>
  <CompanyPhone>720-620-5965 |www.rivertechcolorado.com</CompanyPhone>
  <CompanyFax/>
  <CompanyEmail>ae.rivera1214@gmail.com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2F5022-1C43-4845-B1F9-6979B2633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(Executive theme).dotx</Template>
  <TotalTime>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Aaron Rivera</dc:creator>
  <cp:keywords/>
  <cp:lastModifiedBy>Technologist SP</cp:lastModifiedBy>
  <cp:revision>2</cp:revision>
  <cp:lastPrinted>2015-05-01T15:55:00Z</cp:lastPrinted>
  <dcterms:created xsi:type="dcterms:W3CDTF">2015-05-05T17:35:00Z</dcterms:created>
  <dcterms:modified xsi:type="dcterms:W3CDTF">2015-05-05T17:35:00Z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